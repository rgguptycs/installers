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3520" w14:textId="743AEAA7" w:rsidR="003D2FE1" w:rsidRDefault="00DC5081" w:rsidP="003D2FE1">
      <w:pPr>
        <w:pStyle w:val="Heading1"/>
      </w:pPr>
      <w:r>
        <w:t>Munki</w:t>
      </w:r>
    </w:p>
    <w:p w14:paraId="6A290C3A" w14:textId="6C5C29CF" w:rsidR="003D2FE1" w:rsidRDefault="00DC5081" w:rsidP="003D2FE1">
      <w:r>
        <w:t xml:space="preserve">Ref:  </w:t>
      </w:r>
      <w:hyperlink r:id="rId8" w:history="1">
        <w:r w:rsidRPr="00130941">
          <w:rPr>
            <w:rStyle w:val="Hyperlink"/>
          </w:rPr>
          <w:t>https://www.munki.org/munki/</w:t>
        </w:r>
      </w:hyperlink>
    </w:p>
    <w:p w14:paraId="610D5F7A" w14:textId="1038E779" w:rsidR="00DC5081" w:rsidRDefault="00DC5081" w:rsidP="003D2FE1"/>
    <w:p w14:paraId="7214CBE5" w14:textId="2B3F2E61" w:rsidR="00DC5081" w:rsidRDefault="00F3504C" w:rsidP="00F3504C">
      <w:pPr>
        <w:pStyle w:val="Heading2"/>
      </w:pPr>
      <w:r>
        <w:t>MacOS Versions</w:t>
      </w:r>
      <w:r w:rsidR="00DE517A">
        <w:t xml:space="preserve"> and Munki Versions</w:t>
      </w:r>
    </w:p>
    <w:p w14:paraId="296F24C4" w14:textId="4708A5E9" w:rsidR="00F3504C" w:rsidRDefault="00F3504C" w:rsidP="003D2FE1">
      <w:r>
        <w:t>macOS 13 (Ventura)</w:t>
      </w:r>
      <w:r w:rsidR="00DE517A">
        <w:t xml:space="preserve"> – Munki 5.6 or later</w:t>
      </w:r>
    </w:p>
    <w:p w14:paraId="26E92953" w14:textId="18C6F701" w:rsidR="00F3504C" w:rsidRDefault="00F3504C" w:rsidP="003D2FE1">
      <w:r>
        <w:t>macOS 12 (Monterey)</w:t>
      </w:r>
      <w:r w:rsidR="00DE517A">
        <w:t xml:space="preserve"> – Munki 5.6 or later</w:t>
      </w:r>
    </w:p>
    <w:p w14:paraId="57D158E8" w14:textId="46DCDB3B" w:rsidR="00F3504C" w:rsidRDefault="00F3504C" w:rsidP="003D2FE1">
      <w:r>
        <w:t>macOS 11 (Big Sur)</w:t>
      </w:r>
      <w:r w:rsidR="00DE517A">
        <w:t xml:space="preserve"> – Munki 5.2</w:t>
      </w:r>
    </w:p>
    <w:p w14:paraId="33D3AE2A" w14:textId="6F6B09FB" w:rsidR="00F3504C" w:rsidRDefault="00F3504C" w:rsidP="003D2FE1">
      <w:r>
        <w:t>macOS 10.15 (Catalina)</w:t>
      </w:r>
      <w:r w:rsidR="00DE517A">
        <w:t xml:space="preserve"> – Munki 5.2</w:t>
      </w:r>
    </w:p>
    <w:p w14:paraId="3B7A9764" w14:textId="23FE9E0F" w:rsidR="00F3504C" w:rsidRDefault="00F3504C" w:rsidP="003D2FE1">
      <w:r>
        <w:t>macOS 10.14 (Mojave)</w:t>
      </w:r>
      <w:r w:rsidR="00DE517A">
        <w:t xml:space="preserve"> – Munki 3.6</w:t>
      </w:r>
    </w:p>
    <w:p w14:paraId="7A025DDE" w14:textId="47D8053C" w:rsidR="00DE517A" w:rsidRDefault="00DE517A" w:rsidP="003D2FE1"/>
    <w:p w14:paraId="454DA4BD" w14:textId="118CB283" w:rsidR="00DE517A" w:rsidRDefault="00DE517A" w:rsidP="003D2FE1">
      <w:r>
        <w:t>Munki 5.2.2 or later for use on Apple silicon</w:t>
      </w:r>
    </w:p>
    <w:p w14:paraId="71BE98F3" w14:textId="37FE8E53" w:rsidR="00F3504C" w:rsidRDefault="00F3504C" w:rsidP="003D2FE1"/>
    <w:p w14:paraId="3BA6DD4B" w14:textId="2CF656AF" w:rsidR="00F3504C" w:rsidRDefault="00F3504C" w:rsidP="00F3504C">
      <w:pPr>
        <w:pStyle w:val="Heading2"/>
      </w:pPr>
      <w:r>
        <w:t>Applications to Install</w:t>
      </w:r>
    </w:p>
    <w:p w14:paraId="226F13F9" w14:textId="77777777" w:rsidR="00F3504C" w:rsidRDefault="00F3504C" w:rsidP="00F3504C">
      <w:r>
        <w:t>Google Drive for Desktop</w:t>
      </w:r>
    </w:p>
    <w:p w14:paraId="1A5E0041" w14:textId="77777777" w:rsidR="00F3504C" w:rsidRDefault="00F3504C" w:rsidP="00F3504C">
      <w:r>
        <w:t>Google Chrome</w:t>
      </w:r>
    </w:p>
    <w:p w14:paraId="233C6FB4" w14:textId="77777777" w:rsidR="00F3504C" w:rsidRDefault="00F3504C" w:rsidP="00F3504C">
      <w:r>
        <w:t>Slack</w:t>
      </w:r>
    </w:p>
    <w:p w14:paraId="6096236B" w14:textId="77777777" w:rsidR="00F3504C" w:rsidRDefault="00F3504C" w:rsidP="00F3504C">
      <w:proofErr w:type="spellStart"/>
      <w:r>
        <w:t>OSQuery</w:t>
      </w:r>
      <w:proofErr w:type="spellEnd"/>
    </w:p>
    <w:p w14:paraId="7AD9ABF4" w14:textId="77777777" w:rsidR="00F3504C" w:rsidRDefault="00F3504C" w:rsidP="00F3504C">
      <w:proofErr w:type="spellStart"/>
      <w:r>
        <w:t>BitDefender</w:t>
      </w:r>
      <w:proofErr w:type="spellEnd"/>
    </w:p>
    <w:p w14:paraId="0BA69D57" w14:textId="77777777" w:rsidR="00F3504C" w:rsidRDefault="00F3504C" w:rsidP="00F3504C">
      <w:r>
        <w:t>Adobe PDF Reader</w:t>
      </w:r>
    </w:p>
    <w:p w14:paraId="016849DA" w14:textId="2C463DFF" w:rsidR="00F3504C" w:rsidRDefault="00F3504C" w:rsidP="003D2FE1"/>
    <w:p w14:paraId="1DC537FB" w14:textId="63DBBD50" w:rsidR="00F3504C" w:rsidRDefault="00F3504C" w:rsidP="00F3504C">
      <w:pPr>
        <w:pStyle w:val="Heading2"/>
      </w:pPr>
      <w:r>
        <w:t>Introduction</w:t>
      </w:r>
    </w:p>
    <w:p w14:paraId="7FFA9E52" w14:textId="32958AFF" w:rsidR="00F3504C" w:rsidRDefault="00F3504C" w:rsidP="003D2FE1">
      <w:r>
        <w:t xml:space="preserve">Munki is used together with a webserver-based repository of packages, used to manage software installs (and some removals) on OS X client machines.  Installs </w:t>
      </w:r>
      <w:proofErr w:type="spellStart"/>
      <w:r>
        <w:t>sw</w:t>
      </w:r>
      <w:proofErr w:type="spellEnd"/>
      <w:r>
        <w:t xml:space="preserve"> packaged in the Apple package format.  Can also be configured to install Apple Software Updates, either from Apple’s server, or yours.</w:t>
      </w:r>
    </w:p>
    <w:p w14:paraId="2E023241" w14:textId="254EA462" w:rsidR="00F3504C" w:rsidRDefault="00F3504C" w:rsidP="003D2FE1"/>
    <w:p w14:paraId="550502FD" w14:textId="5658566B" w:rsidR="00F3504C" w:rsidRDefault="00F3504C" w:rsidP="003D2FE1">
      <w:r>
        <w:t xml:space="preserve">Releases page:  </w:t>
      </w:r>
      <w:hyperlink r:id="rId9" w:history="1">
        <w:r w:rsidRPr="00130941">
          <w:rPr>
            <w:rStyle w:val="Hyperlink"/>
          </w:rPr>
          <w:t>https://github.com/munki/munki/releases</w:t>
        </w:r>
      </w:hyperlink>
    </w:p>
    <w:p w14:paraId="5A524E06" w14:textId="27E35A1A" w:rsidR="00F3504C" w:rsidRDefault="00A51A04" w:rsidP="003D2FE1">
      <w:r>
        <w:t xml:space="preserve">Munki auto-builds:  </w:t>
      </w:r>
      <w:hyperlink r:id="rId10" w:history="1">
        <w:r w:rsidRPr="00130941">
          <w:rPr>
            <w:rStyle w:val="Hyperlink"/>
          </w:rPr>
          <w:t>https://munkibuilds.org/</w:t>
        </w:r>
      </w:hyperlink>
    </w:p>
    <w:p w14:paraId="2F126891" w14:textId="2C21F73A" w:rsidR="00A51A04" w:rsidRDefault="00A51A04" w:rsidP="003D2FE1"/>
    <w:p w14:paraId="2E1629F6" w14:textId="276BEA11" w:rsidR="00A51A04" w:rsidRDefault="00A51A04" w:rsidP="003D2FE1">
      <w:r>
        <w:t>Munki consists of client-side tools that are open source.  Supports macOS 10.11 and later).</w:t>
      </w:r>
    </w:p>
    <w:p w14:paraId="71FF5F2C" w14:textId="6CF30262" w:rsidR="00A51A04" w:rsidRDefault="00A51A04" w:rsidP="003D2FE1"/>
    <w:p w14:paraId="41AF5CEB" w14:textId="110403B9" w:rsidR="00A51A04" w:rsidRDefault="00A51A04" w:rsidP="003D2FE1">
      <w:r>
        <w:t>Munki Server – Can use any web server, where you need to be able to create directories and files.</w:t>
      </w:r>
    </w:p>
    <w:p w14:paraId="620F85C7" w14:textId="088C1EA1" w:rsidR="00A51A04" w:rsidRDefault="00A51A04" w:rsidP="003D2FE1"/>
    <w:p w14:paraId="027FB938" w14:textId="6F42B879" w:rsidR="00A51A04" w:rsidRDefault="00A51A04" w:rsidP="003D2FE1">
      <w:r>
        <w:t xml:space="preserve">Munki can install software delivered as </w:t>
      </w:r>
      <w:r w:rsidRPr="00A51A04">
        <w:rPr>
          <w:b/>
          <w:bCs/>
        </w:rPr>
        <w:t>standard Apple packages</w:t>
      </w:r>
      <w:r>
        <w:t xml:space="preserve">, as well as from </w:t>
      </w:r>
      <w:r w:rsidRPr="00A51A04">
        <w:rPr>
          <w:b/>
          <w:bCs/>
        </w:rPr>
        <w:t>disk images</w:t>
      </w:r>
      <w:r>
        <w:t xml:space="preserve"> (disk image that gets dragged to the Applications folder.</w:t>
      </w:r>
    </w:p>
    <w:p w14:paraId="6DABFECD" w14:textId="7A5B009F" w:rsidR="00A51A04" w:rsidRDefault="00A51A04" w:rsidP="003D2FE1"/>
    <w:p w14:paraId="1033C13C" w14:textId="6BBE1FDA" w:rsidR="00A51A04" w:rsidRDefault="00A51A04" w:rsidP="003D2FE1">
      <w:r>
        <w:lastRenderedPageBreak/>
        <w:t>Munki can also support “</w:t>
      </w:r>
      <w:r w:rsidRPr="00A51A04">
        <w:rPr>
          <w:b/>
          <w:bCs/>
        </w:rPr>
        <w:t>Optional Software</w:t>
      </w:r>
      <w:r>
        <w:t>”, made available on the client, so users can decide for themselves what items to install.  This “</w:t>
      </w:r>
      <w:proofErr w:type="spellStart"/>
      <w:r>
        <w:t>self service</w:t>
      </w:r>
      <w:proofErr w:type="spellEnd"/>
      <w:r>
        <w:t xml:space="preserve">” is </w:t>
      </w:r>
      <w:proofErr w:type="gramStart"/>
      <w:r>
        <w:t>similar to</w:t>
      </w:r>
      <w:proofErr w:type="gramEnd"/>
      <w:r>
        <w:t xml:space="preserve"> the self-service installs offered by </w:t>
      </w:r>
      <w:proofErr w:type="spellStart"/>
      <w:r>
        <w:t>Jamf</w:t>
      </w:r>
      <w:proofErr w:type="spellEnd"/>
      <w:r>
        <w:t xml:space="preserve"> Pro.</w:t>
      </w:r>
    </w:p>
    <w:p w14:paraId="77D8F07E" w14:textId="546D91DE" w:rsidR="00A51A04" w:rsidRDefault="00A51A04" w:rsidP="003D2FE1">
      <w:r>
        <w:t xml:space="preserve">Munki can </w:t>
      </w:r>
      <w:r w:rsidRPr="00A51A04">
        <w:rPr>
          <w:b/>
          <w:bCs/>
        </w:rPr>
        <w:t>update software</w:t>
      </w:r>
      <w:r>
        <w:t xml:space="preserve"> it did not install itself.</w:t>
      </w:r>
    </w:p>
    <w:p w14:paraId="0A81E0C5" w14:textId="3398A75B" w:rsidR="00A51A04" w:rsidRDefault="00A51A04" w:rsidP="003D2FE1"/>
    <w:p w14:paraId="025913F9" w14:textId="2F3B4793" w:rsidR="00A51A04" w:rsidRDefault="00A51A04" w:rsidP="003D2FE1">
      <w:r>
        <w:t xml:space="preserve">Munki can be configured to install </w:t>
      </w:r>
      <w:r w:rsidRPr="00A51A04">
        <w:rPr>
          <w:b/>
          <w:bCs/>
        </w:rPr>
        <w:t>Apple Software Updates</w:t>
      </w:r>
      <w:r>
        <w:t>, for users without Admin rights.</w:t>
      </w:r>
    </w:p>
    <w:p w14:paraId="1035B097" w14:textId="76C450B1" w:rsidR="00A51A04" w:rsidRDefault="00A51A04" w:rsidP="003D2FE1"/>
    <w:p w14:paraId="64588D36" w14:textId="637436B8" w:rsidR="00A51A04" w:rsidRDefault="00A51A04" w:rsidP="003D2FE1">
      <w:r>
        <w:t xml:space="preserve">Related Tools:  </w:t>
      </w:r>
      <w:hyperlink r:id="rId11" w:anchor="reportingweb-consoles" w:history="1">
        <w:r w:rsidRPr="00130941">
          <w:rPr>
            <w:rStyle w:val="Hyperlink"/>
          </w:rPr>
          <w:t>https://github.com/munki/munki/wiki/More-Links-And-Tools#reportingweb-consoles</w:t>
        </w:r>
      </w:hyperlink>
    </w:p>
    <w:p w14:paraId="0A36BF6B" w14:textId="43BB2630" w:rsidR="00A51A04" w:rsidRDefault="00A51A04" w:rsidP="003D2FE1"/>
    <w:p w14:paraId="7DB4DF31" w14:textId="78BB9AA5" w:rsidR="00A51A04" w:rsidRDefault="00406032" w:rsidP="00406032">
      <w:pPr>
        <w:pStyle w:val="Heading2"/>
      </w:pPr>
      <w:r>
        <w:t>Munki Pieces</w:t>
      </w:r>
    </w:p>
    <w:p w14:paraId="5028B50F" w14:textId="206238D9" w:rsidR="00406032" w:rsidRDefault="00406032" w:rsidP="003D2FE1">
      <w:r>
        <w:t>Munki uses three types of data:</w:t>
      </w:r>
    </w:p>
    <w:p w14:paraId="732B9434" w14:textId="26BF93A3" w:rsidR="00406032" w:rsidRDefault="00406032" w:rsidP="00406032">
      <w:pPr>
        <w:pStyle w:val="ListParagraph"/>
        <w:numPr>
          <w:ilvl w:val="0"/>
          <w:numId w:val="11"/>
        </w:numPr>
      </w:pPr>
      <w:r w:rsidRPr="00406032">
        <w:rPr>
          <w:b/>
          <w:bCs/>
        </w:rPr>
        <w:t>Installer Items</w:t>
      </w:r>
      <w:r>
        <w:t xml:space="preserve"> – Packages or Disk Images containing the software to be installed.</w:t>
      </w:r>
    </w:p>
    <w:p w14:paraId="1E8F9135" w14:textId="3A03B052" w:rsidR="00406032" w:rsidRDefault="00406032" w:rsidP="00406032">
      <w:pPr>
        <w:pStyle w:val="ListParagraph"/>
        <w:numPr>
          <w:ilvl w:val="0"/>
          <w:numId w:val="11"/>
        </w:numPr>
      </w:pPr>
      <w:r w:rsidRPr="00406032">
        <w:rPr>
          <w:b/>
          <w:bCs/>
        </w:rPr>
        <w:t>Catalogs</w:t>
      </w:r>
      <w:r>
        <w:t xml:space="preserve"> – Lists of available software.  Built using tools provided with Munki.  Usually build from “</w:t>
      </w:r>
      <w:proofErr w:type="spellStart"/>
      <w:r>
        <w:t>pkginfo</w:t>
      </w:r>
      <w:proofErr w:type="spellEnd"/>
      <w:r>
        <w:t xml:space="preserve">” files.  The </w:t>
      </w:r>
      <w:proofErr w:type="spellStart"/>
      <w:r>
        <w:t>makecatalogs</w:t>
      </w:r>
      <w:proofErr w:type="spellEnd"/>
      <w:r>
        <w:t xml:space="preserve"> tool is used to build catalogs from </w:t>
      </w:r>
      <w:proofErr w:type="spellStart"/>
      <w:r>
        <w:t>pkginfo</w:t>
      </w:r>
      <w:proofErr w:type="spellEnd"/>
      <w:r>
        <w:t xml:space="preserve"> files.  Stored on the web server as standard Apple </w:t>
      </w:r>
      <w:proofErr w:type="spellStart"/>
      <w:r>
        <w:t>plist</w:t>
      </w:r>
      <w:proofErr w:type="spellEnd"/>
      <w:r>
        <w:t xml:space="preserve"> files in text format.  </w:t>
      </w:r>
      <w:proofErr w:type="spellStart"/>
      <w:r>
        <w:t>Pkginfo</w:t>
      </w:r>
      <w:proofErr w:type="spellEnd"/>
      <w:r>
        <w:t xml:space="preserve"> are also </w:t>
      </w:r>
      <w:proofErr w:type="spellStart"/>
      <w:r>
        <w:t>plist</w:t>
      </w:r>
      <w:proofErr w:type="spellEnd"/>
      <w:r>
        <w:t xml:space="preserve"> formatted files.</w:t>
      </w:r>
    </w:p>
    <w:p w14:paraId="2BEF74A7" w14:textId="7DEEC1D8" w:rsidR="00406032" w:rsidRDefault="00406032" w:rsidP="00406032"/>
    <w:p w14:paraId="4B8F80C4" w14:textId="7BF1BFF7" w:rsidR="00406032" w:rsidRDefault="00406032" w:rsidP="00406032">
      <w:proofErr w:type="spellStart"/>
      <w:r>
        <w:t>Pkginfo</w:t>
      </w:r>
      <w:proofErr w:type="spellEnd"/>
      <w:r>
        <w:t xml:space="preserve"> Files:  </w:t>
      </w:r>
      <w:hyperlink r:id="rId12" w:history="1">
        <w:r w:rsidRPr="00130941">
          <w:rPr>
            <w:rStyle w:val="Hyperlink"/>
          </w:rPr>
          <w:t>https://github.com/munki/munki/wiki/Pkginfo-Files</w:t>
        </w:r>
      </w:hyperlink>
    </w:p>
    <w:p w14:paraId="3A8375B3" w14:textId="165CDDC3" w:rsidR="00406032" w:rsidRDefault="00406032" w:rsidP="00406032">
      <w:proofErr w:type="spellStart"/>
      <w:r>
        <w:t>Makecatalogs</w:t>
      </w:r>
      <w:proofErr w:type="spellEnd"/>
      <w:r>
        <w:t xml:space="preserve">:  </w:t>
      </w:r>
      <w:hyperlink r:id="rId13" w:history="1">
        <w:r w:rsidRPr="00130941">
          <w:rPr>
            <w:rStyle w:val="Hyperlink"/>
          </w:rPr>
          <w:t>https://github.com/munki/munki/wiki/Makecatalogs</w:t>
        </w:r>
      </w:hyperlink>
    </w:p>
    <w:p w14:paraId="1B0E7099" w14:textId="617347E6" w:rsidR="00406032" w:rsidRDefault="00406032" w:rsidP="00406032"/>
    <w:p w14:paraId="1E9A2098" w14:textId="3A900312" w:rsidR="00406032" w:rsidRDefault="00406032" w:rsidP="00406032">
      <w:pPr>
        <w:pStyle w:val="ListParagraph"/>
        <w:numPr>
          <w:ilvl w:val="0"/>
          <w:numId w:val="11"/>
        </w:numPr>
      </w:pPr>
      <w:r w:rsidRPr="00406032">
        <w:rPr>
          <w:b/>
          <w:bCs/>
        </w:rPr>
        <w:t>Manifests</w:t>
      </w:r>
      <w:r>
        <w:t xml:space="preserve"> – A list of what software should be installed on or removed from a given machine.  Stored on the web server as standard Apple </w:t>
      </w:r>
      <w:proofErr w:type="spellStart"/>
      <w:r>
        <w:t>plist</w:t>
      </w:r>
      <w:proofErr w:type="spellEnd"/>
      <w:r>
        <w:t xml:space="preserve"> files in text format.</w:t>
      </w:r>
    </w:p>
    <w:p w14:paraId="41D295BE" w14:textId="708307E4" w:rsidR="00406032" w:rsidRDefault="00406032" w:rsidP="00406032"/>
    <w:p w14:paraId="6DD2AFCF" w14:textId="6F2A6C7A" w:rsidR="00406032" w:rsidRDefault="00406032" w:rsidP="00406032">
      <w:pPr>
        <w:pStyle w:val="Heading2"/>
      </w:pPr>
      <w:r>
        <w:t>Munki Behaviors</w:t>
      </w:r>
    </w:p>
    <w:p w14:paraId="3F5114B0" w14:textId="77777777" w:rsidR="0027714B" w:rsidRDefault="0027714B" w:rsidP="00406032">
      <w:r>
        <w:t xml:space="preserve">The </w:t>
      </w:r>
      <w:proofErr w:type="spellStart"/>
      <w:r>
        <w:t>managedsoftwareupdate</w:t>
      </w:r>
      <w:proofErr w:type="spellEnd"/>
      <w:r>
        <w:t xml:space="preserve"> process runs in the background of the client.  It determines what is supposed to be installed or removed.  For installs, the software is downloaded in the background.  If there are changes, then:</w:t>
      </w:r>
    </w:p>
    <w:p w14:paraId="49907D7B" w14:textId="7C794B3E" w:rsidR="00406032" w:rsidRDefault="0027714B" w:rsidP="0027714B">
      <w:pPr>
        <w:pStyle w:val="ListParagraph"/>
        <w:numPr>
          <w:ilvl w:val="0"/>
          <w:numId w:val="13"/>
        </w:numPr>
      </w:pPr>
      <w:r>
        <w:t xml:space="preserve">If there is no user logged in, Munki proceeds to install or remove </w:t>
      </w:r>
      <w:proofErr w:type="spellStart"/>
      <w:r>
        <w:t>sw</w:t>
      </w:r>
      <w:proofErr w:type="spellEnd"/>
      <w:r>
        <w:t xml:space="preserve"> without asking.  Does restarts if required.</w:t>
      </w:r>
    </w:p>
    <w:p w14:paraId="54489304" w14:textId="7251FA50" w:rsidR="0027714B" w:rsidRDefault="0027714B" w:rsidP="0027714B">
      <w:pPr>
        <w:pStyle w:val="ListParagraph"/>
        <w:numPr>
          <w:ilvl w:val="0"/>
          <w:numId w:val="13"/>
        </w:numPr>
      </w:pPr>
      <w:r>
        <w:t>If there is a user logged in, Munki will launch Managed Software Center to notify the user of available updates.</w:t>
      </w:r>
    </w:p>
    <w:p w14:paraId="4DFCB185" w14:textId="7FF8404A" w:rsidR="0027714B" w:rsidRDefault="0027714B" w:rsidP="0027714B"/>
    <w:p w14:paraId="71C74600" w14:textId="14E906FB" w:rsidR="0027714B" w:rsidRDefault="0027714B" w:rsidP="0027714B">
      <w:r>
        <w:t>Admins can mark some updates as safe to install without user confirmation.  These usually include a list of “</w:t>
      </w:r>
      <w:proofErr w:type="spellStart"/>
      <w:r>
        <w:t>blocking_applications</w:t>
      </w:r>
      <w:proofErr w:type="spellEnd"/>
      <w:r>
        <w:t xml:space="preserve">” so that Munki won’t try to automatically update </w:t>
      </w:r>
      <w:proofErr w:type="spellStart"/>
      <w:r>
        <w:t>sw</w:t>
      </w:r>
      <w:proofErr w:type="spellEnd"/>
      <w:r>
        <w:t xml:space="preserve"> that is in use.</w:t>
      </w:r>
    </w:p>
    <w:p w14:paraId="4ABD869A" w14:textId="63E19D5B" w:rsidR="0027714B" w:rsidRDefault="0027714B" w:rsidP="0027714B"/>
    <w:p w14:paraId="615E9CF9" w14:textId="4AE40914" w:rsidR="0027714B" w:rsidRDefault="0027714B" w:rsidP="0027714B">
      <w:r>
        <w:t xml:space="preserve">Unattended Installs and Uninstalls:  </w:t>
      </w:r>
      <w:hyperlink r:id="rId14" w:anchor="unattended-installs-and-uninstalls" w:history="1">
        <w:r w:rsidRPr="00130941">
          <w:rPr>
            <w:rStyle w:val="Hyperlink"/>
          </w:rPr>
          <w:t>https://github.com/munki/munki/wiki/Pkginfo-Files#unattended-installs-and-uninstalls</w:t>
        </w:r>
      </w:hyperlink>
    </w:p>
    <w:p w14:paraId="03DAE253" w14:textId="3A39BFD5" w:rsidR="0027714B" w:rsidRDefault="0027714B" w:rsidP="0027714B"/>
    <w:p w14:paraId="548130D5" w14:textId="04434E9A" w:rsidR="0027714B" w:rsidRDefault="0027714B" w:rsidP="0027714B">
      <w:proofErr w:type="spellStart"/>
      <w:r>
        <w:t>Unattended_install</w:t>
      </w:r>
      <w:proofErr w:type="spellEnd"/>
      <w:r>
        <w:t xml:space="preserve"> takes effect for </w:t>
      </w:r>
      <w:proofErr w:type="spellStart"/>
      <w:r>
        <w:t>managed_installs</w:t>
      </w:r>
      <w:proofErr w:type="spellEnd"/>
      <w:r>
        <w:t xml:space="preserve"> and </w:t>
      </w:r>
      <w:proofErr w:type="spellStart"/>
      <w:r>
        <w:t>managed_updates</w:t>
      </w:r>
      <w:proofErr w:type="spellEnd"/>
      <w:r>
        <w:t xml:space="preserve"> Manifest types, and </w:t>
      </w:r>
      <w:proofErr w:type="spellStart"/>
      <w:r>
        <w:t>unattended_uninstalls</w:t>
      </w:r>
      <w:proofErr w:type="spellEnd"/>
      <w:r>
        <w:t xml:space="preserve"> for </w:t>
      </w:r>
      <w:proofErr w:type="spellStart"/>
      <w:r>
        <w:t>managed_uninstalls</w:t>
      </w:r>
      <w:proofErr w:type="spellEnd"/>
      <w:r>
        <w:t>.</w:t>
      </w:r>
    </w:p>
    <w:p w14:paraId="252B1089" w14:textId="00262028" w:rsidR="0027714B" w:rsidRDefault="0027714B" w:rsidP="0027714B"/>
    <w:p w14:paraId="51AC3D7A" w14:textId="4DC62148" w:rsidR="0027714B" w:rsidRDefault="0027714B" w:rsidP="0027714B">
      <w:r>
        <w:t xml:space="preserve">Munki can also force installs:  </w:t>
      </w:r>
      <w:hyperlink r:id="rId15" w:anchor="force-install-after-date" w:history="1">
        <w:r w:rsidRPr="00130941">
          <w:rPr>
            <w:rStyle w:val="Hyperlink"/>
          </w:rPr>
          <w:t>https://github.com/munki/munki/wiki/Pkginfo-Files#force-install-after-date</w:t>
        </w:r>
      </w:hyperlink>
    </w:p>
    <w:p w14:paraId="33CCA8A4" w14:textId="548CE1C7" w:rsidR="0027714B" w:rsidRDefault="0027714B" w:rsidP="0027714B"/>
    <w:p w14:paraId="7F80360A" w14:textId="77777777" w:rsidR="00DE517A" w:rsidRDefault="00DE517A" w:rsidP="0027714B"/>
    <w:p w14:paraId="65275EE3" w14:textId="32700DD2" w:rsidR="0027714B" w:rsidRDefault="0027714B" w:rsidP="0027714B"/>
    <w:p w14:paraId="35D72D0B" w14:textId="713ED774" w:rsidR="0027714B" w:rsidRDefault="00DE517A" w:rsidP="00DE517A">
      <w:pPr>
        <w:pStyle w:val="Heading2"/>
      </w:pPr>
      <w:r>
        <w:lastRenderedPageBreak/>
        <w:t>Requirements</w:t>
      </w:r>
    </w:p>
    <w:p w14:paraId="12DC7FD2" w14:textId="731227DF" w:rsidR="00DE517A" w:rsidRDefault="00DE517A" w:rsidP="0027714B">
      <w:r>
        <w:t>Munki 4 and 5 include Python.</w:t>
      </w:r>
    </w:p>
    <w:p w14:paraId="13AC36BD" w14:textId="77777777" w:rsidR="00DE517A" w:rsidRDefault="00DE517A" w:rsidP="0027714B"/>
    <w:p w14:paraId="1A909205" w14:textId="56B5B34B" w:rsidR="00DE517A" w:rsidRDefault="00DE517A" w:rsidP="0027714B">
      <w:r>
        <w:t>Web server is simply a web server – no Munki tools installed.</w:t>
      </w:r>
    </w:p>
    <w:p w14:paraId="7316802C" w14:textId="77777777" w:rsidR="00DE517A" w:rsidRDefault="00DE517A" w:rsidP="0027714B"/>
    <w:p w14:paraId="6FE62AEB" w14:textId="414014BD" w:rsidR="00DE517A" w:rsidRDefault="00DE517A" w:rsidP="0027714B">
      <w:r>
        <w:t xml:space="preserve">A Mac is required to administer your Munki server – admin tools to create </w:t>
      </w:r>
      <w:proofErr w:type="spellStart"/>
      <w:r>
        <w:t>pkginfo</w:t>
      </w:r>
      <w:proofErr w:type="spellEnd"/>
      <w:r>
        <w:t xml:space="preserve"> files, </w:t>
      </w:r>
      <w:proofErr w:type="gramStart"/>
      <w:r>
        <w:t>catalogs</w:t>
      </w:r>
      <w:proofErr w:type="gramEnd"/>
      <w:r>
        <w:t xml:space="preserve"> and manifests.  Needs to have the </w:t>
      </w:r>
      <w:proofErr w:type="spellStart"/>
      <w:proofErr w:type="gramStart"/>
      <w:r>
        <w:t>munkitools.mpkg</w:t>
      </w:r>
      <w:proofErr w:type="spellEnd"/>
      <w:proofErr w:type="gramEnd"/>
      <w:r>
        <w:t xml:space="preserve"> installed.</w:t>
      </w:r>
    </w:p>
    <w:p w14:paraId="52688122" w14:textId="0E2ED377" w:rsidR="00DE517A" w:rsidRDefault="00DE517A" w:rsidP="0027714B"/>
    <w:p w14:paraId="3573351A" w14:textId="072E8027" w:rsidR="00DE517A" w:rsidRDefault="00DE517A" w:rsidP="0027714B">
      <w:r>
        <w:t xml:space="preserve">User / Client Machines:  </w:t>
      </w:r>
      <w:proofErr w:type="spellStart"/>
      <w:proofErr w:type="gramStart"/>
      <w:r>
        <w:t>munkitools.mpkg</w:t>
      </w:r>
      <w:proofErr w:type="spellEnd"/>
      <w:proofErr w:type="gramEnd"/>
      <w:r>
        <w:t xml:space="preserve"> must be installed.  </w:t>
      </w:r>
      <w:proofErr w:type="spellStart"/>
      <w:r>
        <w:t>Munkitools.mpkg</w:t>
      </w:r>
      <w:proofErr w:type="spellEnd"/>
      <w:r>
        <w:t xml:space="preserve"> contains 4 sub packages: app, core, </w:t>
      </w:r>
      <w:proofErr w:type="spellStart"/>
      <w:r>
        <w:t>launchd</w:t>
      </w:r>
      <w:proofErr w:type="spellEnd"/>
      <w:r>
        <w:t xml:space="preserve">, and admin.  Current packaged releases are available here:  </w:t>
      </w:r>
      <w:hyperlink r:id="rId16" w:history="1">
        <w:r w:rsidRPr="00130941">
          <w:rPr>
            <w:rStyle w:val="Hyperlink"/>
          </w:rPr>
          <w:t>https://github.com/munki/munki/releases</w:t>
        </w:r>
      </w:hyperlink>
    </w:p>
    <w:p w14:paraId="1DF708CD" w14:textId="29194F88" w:rsidR="00DE517A" w:rsidRDefault="00DE517A" w:rsidP="0027714B"/>
    <w:p w14:paraId="4B0CCA94" w14:textId="40064B32" w:rsidR="00DE517A" w:rsidRDefault="00DE517A" w:rsidP="0027714B">
      <w:r>
        <w:t xml:space="preserve">The client installer package installs the </w:t>
      </w:r>
      <w:proofErr w:type="spellStart"/>
      <w:r>
        <w:t>munki</w:t>
      </w:r>
      <w:proofErr w:type="spellEnd"/>
      <w:r>
        <w:t xml:space="preserve"> command-line tools in /</w:t>
      </w:r>
      <w:proofErr w:type="spellStart"/>
      <w:r>
        <w:t>usr</w:t>
      </w:r>
      <w:proofErr w:type="spellEnd"/>
      <w:r>
        <w:t>/local/</w:t>
      </w:r>
      <w:proofErr w:type="spellStart"/>
      <w:r>
        <w:t>munki</w:t>
      </w:r>
      <w:proofErr w:type="spellEnd"/>
      <w:r>
        <w:t xml:space="preserve">, and the GUI Managed Software </w:t>
      </w:r>
      <w:proofErr w:type="spellStart"/>
      <w:r>
        <w:t>Center.app</w:t>
      </w:r>
      <w:proofErr w:type="spellEnd"/>
      <w:r>
        <w:t xml:space="preserve"> in /Applications/.</w:t>
      </w:r>
    </w:p>
    <w:p w14:paraId="4C7F8A6A" w14:textId="53EDE8C3" w:rsidR="00DE517A" w:rsidRDefault="00DE517A" w:rsidP="0027714B"/>
    <w:p w14:paraId="69075C07" w14:textId="78912BD9" w:rsidR="00DE517A" w:rsidRDefault="00DE517A" w:rsidP="00DE517A">
      <w:pPr>
        <w:pStyle w:val="Heading2"/>
      </w:pPr>
      <w:r>
        <w:t>Key Tools</w:t>
      </w:r>
    </w:p>
    <w:p w14:paraId="744C0C34" w14:textId="71BC1AAD" w:rsidR="00DE517A" w:rsidRDefault="00DE517A" w:rsidP="00DE517A">
      <w:pPr>
        <w:pStyle w:val="Heading3"/>
      </w:pPr>
      <w:r>
        <w:t>Admin Tools</w:t>
      </w:r>
    </w:p>
    <w:p w14:paraId="776AB7F2" w14:textId="379E0BFE" w:rsidR="00C22BA2" w:rsidRDefault="00DE517A" w:rsidP="00DE517A">
      <w:proofErr w:type="spellStart"/>
      <w:r>
        <w:t>munkiimport</w:t>
      </w:r>
      <w:proofErr w:type="spellEnd"/>
      <w:r w:rsidR="00C22BA2">
        <w:t xml:space="preserve"> – helps an </w:t>
      </w:r>
      <w:proofErr w:type="gramStart"/>
      <w:r w:rsidR="00C22BA2">
        <w:t>admin import software installation packages</w:t>
      </w:r>
      <w:proofErr w:type="gramEnd"/>
      <w:r w:rsidR="00C22BA2">
        <w:t xml:space="preserve"> into the Munki server:  </w:t>
      </w:r>
      <w:hyperlink r:id="rId17" w:history="1">
        <w:r w:rsidR="00C22BA2" w:rsidRPr="00130941">
          <w:rPr>
            <w:rStyle w:val="Hyperlink"/>
          </w:rPr>
          <w:t>https://github.com/munki/munki/wiki/munkiimport</w:t>
        </w:r>
      </w:hyperlink>
    </w:p>
    <w:p w14:paraId="59F8EB15" w14:textId="77777777" w:rsidR="00C22BA2" w:rsidRDefault="00C22BA2" w:rsidP="00DE517A"/>
    <w:p w14:paraId="16BDCBD5" w14:textId="4C9EF4EA" w:rsidR="00C22BA2" w:rsidRDefault="00C22BA2" w:rsidP="00DE517A">
      <w:proofErr w:type="spellStart"/>
      <w:r>
        <w:t>makepkginfo</w:t>
      </w:r>
      <w:proofErr w:type="spellEnd"/>
      <w:r>
        <w:t xml:space="preserve"> – Creates basic </w:t>
      </w:r>
      <w:proofErr w:type="spellStart"/>
      <w:r>
        <w:t>pkginfo</w:t>
      </w:r>
      <w:proofErr w:type="spellEnd"/>
      <w:r>
        <w:t xml:space="preserve"> (metadata) for an installer package: </w:t>
      </w:r>
      <w:hyperlink r:id="rId18" w:history="1">
        <w:r w:rsidRPr="00130941">
          <w:rPr>
            <w:rStyle w:val="Hyperlink"/>
          </w:rPr>
          <w:t>https://github.com/munki/munki/wiki/makepkginfo</w:t>
        </w:r>
      </w:hyperlink>
    </w:p>
    <w:p w14:paraId="673BB5DB" w14:textId="77777777" w:rsidR="00C22BA2" w:rsidRDefault="00C22BA2" w:rsidP="00DE517A"/>
    <w:p w14:paraId="1901244B" w14:textId="371F847C" w:rsidR="00C22BA2" w:rsidRDefault="00C22BA2" w:rsidP="00DE517A">
      <w:proofErr w:type="spellStart"/>
      <w:r>
        <w:t>makecatalogs</w:t>
      </w:r>
      <w:proofErr w:type="spellEnd"/>
      <w:r>
        <w:t xml:space="preserve"> – Builds Munki catalogs from </w:t>
      </w:r>
      <w:proofErr w:type="spellStart"/>
      <w:r>
        <w:t>pkginfo</w:t>
      </w:r>
      <w:proofErr w:type="spellEnd"/>
      <w:r>
        <w:t xml:space="preserve"> files generated by </w:t>
      </w:r>
      <w:proofErr w:type="spellStart"/>
      <w:r>
        <w:t>makepkginfo</w:t>
      </w:r>
      <w:proofErr w:type="spellEnd"/>
      <w:r>
        <w:t xml:space="preserve"> or </w:t>
      </w:r>
      <w:proofErr w:type="spellStart"/>
      <w:r>
        <w:t>munkiimport</w:t>
      </w:r>
      <w:proofErr w:type="spellEnd"/>
      <w:r>
        <w:t xml:space="preserve">:  </w:t>
      </w:r>
      <w:hyperlink r:id="rId19" w:history="1">
        <w:r w:rsidRPr="00130941">
          <w:rPr>
            <w:rStyle w:val="Hyperlink"/>
          </w:rPr>
          <w:t>https://github.com/munki/munki/wiki/Makecatalogs</w:t>
        </w:r>
      </w:hyperlink>
    </w:p>
    <w:p w14:paraId="079E590E" w14:textId="77777777" w:rsidR="00C22BA2" w:rsidRDefault="00C22BA2" w:rsidP="00DE517A"/>
    <w:p w14:paraId="106868FA" w14:textId="57CEEAB4" w:rsidR="00C22BA2" w:rsidRDefault="00C22BA2" w:rsidP="00DE517A">
      <w:proofErr w:type="spellStart"/>
      <w:r>
        <w:t>manifestutil</w:t>
      </w:r>
      <w:proofErr w:type="spellEnd"/>
      <w:r>
        <w:t xml:space="preserve"> – work with manifests:  </w:t>
      </w:r>
      <w:hyperlink r:id="rId20" w:history="1">
        <w:r w:rsidRPr="00130941">
          <w:rPr>
            <w:rStyle w:val="Hyperlink"/>
          </w:rPr>
          <w:t>https://github.com/munki/munki/wiki/manifestutil</w:t>
        </w:r>
      </w:hyperlink>
    </w:p>
    <w:p w14:paraId="08978AD0" w14:textId="77777777" w:rsidR="00C22BA2" w:rsidRDefault="00C22BA2" w:rsidP="00DE517A"/>
    <w:p w14:paraId="5DD92E3F" w14:textId="7741946F" w:rsidR="00C22BA2" w:rsidRDefault="00C22BA2" w:rsidP="00C22BA2">
      <w:pPr>
        <w:pStyle w:val="Heading3"/>
      </w:pPr>
      <w:r>
        <w:t>Client Tools</w:t>
      </w:r>
    </w:p>
    <w:p w14:paraId="29E86627" w14:textId="356D5E48" w:rsidR="00C22BA2" w:rsidRDefault="00C22BA2" w:rsidP="00C22BA2">
      <w:proofErr w:type="spellStart"/>
      <w:r>
        <w:t>managedsoftwareupdate</w:t>
      </w:r>
      <w:proofErr w:type="spellEnd"/>
      <w:r>
        <w:t xml:space="preserve"> – checks the server, builds a list of items that need to be installed or removed:  </w:t>
      </w:r>
      <w:hyperlink r:id="rId21" w:history="1">
        <w:r w:rsidRPr="00130941">
          <w:rPr>
            <w:rStyle w:val="Hyperlink"/>
          </w:rPr>
          <w:t>https://github.com/munki/munki/wiki/managedsoftwareupdate</w:t>
        </w:r>
      </w:hyperlink>
    </w:p>
    <w:p w14:paraId="249BC050" w14:textId="0F2F9FCA" w:rsidR="00C22BA2" w:rsidRDefault="00C22BA2" w:rsidP="00C22BA2"/>
    <w:p w14:paraId="3111CD78" w14:textId="3CF0EB53" w:rsidR="00C22BA2" w:rsidRDefault="00C22BA2" w:rsidP="00C22BA2">
      <w:r>
        <w:t xml:space="preserve">GUI application:  Managed Software </w:t>
      </w:r>
      <w:proofErr w:type="spellStart"/>
      <w:r>
        <w:t>Center.app</w:t>
      </w:r>
      <w:proofErr w:type="spellEnd"/>
      <w:r>
        <w:t xml:space="preserve"> located at /Applications/Managed Software </w:t>
      </w:r>
      <w:proofErr w:type="spellStart"/>
      <w:r>
        <w:t>Center.app</w:t>
      </w:r>
      <w:proofErr w:type="spellEnd"/>
    </w:p>
    <w:p w14:paraId="0180A45A" w14:textId="3F2DB1F7" w:rsidR="00C22BA2" w:rsidRDefault="00C22BA2" w:rsidP="00C22BA2"/>
    <w:p w14:paraId="3DC0FB26" w14:textId="77777777" w:rsidR="00C22BA2" w:rsidRDefault="00C22BA2">
      <w:pPr>
        <w:rPr>
          <w:rFonts w:asciiTheme="majorHAnsi" w:hAnsiTheme="majorHAnsi"/>
          <w:b/>
          <w:color w:val="FFFFFF" w:themeColor="background1"/>
          <w:sz w:val="28"/>
          <w:szCs w:val="28"/>
        </w:rPr>
      </w:pPr>
      <w:r>
        <w:br w:type="page"/>
      </w:r>
    </w:p>
    <w:p w14:paraId="46959774" w14:textId="22FC226A" w:rsidR="00C22BA2" w:rsidRDefault="00C22BA2" w:rsidP="00C22BA2">
      <w:pPr>
        <w:pStyle w:val="Heading2"/>
      </w:pPr>
      <w:r>
        <w:lastRenderedPageBreak/>
        <w:t>Demonstration Setup</w:t>
      </w:r>
    </w:p>
    <w:p w14:paraId="73E01B66" w14:textId="77777777" w:rsidR="00C22BA2" w:rsidRDefault="00C22BA2" w:rsidP="00C22BA2">
      <w:r>
        <w:t>Setting up a Munki client and server on a single machine – no separate web server needed.  Quick and easy.</w:t>
      </w:r>
    </w:p>
    <w:p w14:paraId="77880539" w14:textId="77777777" w:rsidR="00C22BA2" w:rsidRDefault="00C22BA2" w:rsidP="00C22BA2"/>
    <w:p w14:paraId="383D4E93" w14:textId="7607023B" w:rsidR="00C22BA2" w:rsidRDefault="00C22BA2" w:rsidP="00C22BA2">
      <w:r>
        <w:t xml:space="preserve">Ref:  </w:t>
      </w:r>
      <w:hyperlink r:id="rId22" w:history="1">
        <w:r w:rsidRPr="00130941">
          <w:rPr>
            <w:rStyle w:val="Hyperlink"/>
          </w:rPr>
          <w:t>https://github.com/munki/munki/wiki/Demonstration-Setup</w:t>
        </w:r>
      </w:hyperlink>
    </w:p>
    <w:p w14:paraId="05ED78C3" w14:textId="023E96E7" w:rsidR="00C22BA2" w:rsidRDefault="00C22BA2" w:rsidP="00C22BA2"/>
    <w:p w14:paraId="362FC907" w14:textId="19D2C4F4" w:rsidR="00C22BA2" w:rsidRDefault="00C22BA2" w:rsidP="00C22BA2">
      <w:r>
        <w:t xml:space="preserve">MacOS ships with Apache 2.  Easy to set up a demonstration Munki server on any available Mac.  Will set up Munki on a macOS without </w:t>
      </w:r>
      <w:proofErr w:type="spellStart"/>
      <w:r>
        <w:t>Server.app</w:t>
      </w:r>
      <w:proofErr w:type="spellEnd"/>
      <w:r>
        <w:t xml:space="preserve"> installed.</w:t>
      </w:r>
    </w:p>
    <w:p w14:paraId="45DA7EA3" w14:textId="6A38FD51" w:rsidR="000B7B41" w:rsidRDefault="000B7B41" w:rsidP="00C22BA2"/>
    <w:p w14:paraId="275AFEEB" w14:textId="6B14FF04" w:rsidR="000B7B41" w:rsidRDefault="000B7B41" w:rsidP="000B7B41">
      <w:pPr>
        <w:pStyle w:val="Heading3"/>
      </w:pPr>
      <w:r>
        <w:t>Install the Client Software:</w:t>
      </w:r>
    </w:p>
    <w:p w14:paraId="1F883E15" w14:textId="48C26865" w:rsidR="000B7B41" w:rsidRDefault="000B7B41" w:rsidP="00C22BA2"/>
    <w:p w14:paraId="652BD071" w14:textId="5E02BB27" w:rsidR="000B7B41" w:rsidRDefault="00000000" w:rsidP="00C22BA2">
      <w:hyperlink r:id="rId23" w:history="1">
        <w:r w:rsidR="000B7B41" w:rsidRPr="00130941">
          <w:rPr>
            <w:rStyle w:val="Hyperlink"/>
          </w:rPr>
          <w:t>https://github.com/munki/munki/releases</w:t>
        </w:r>
      </w:hyperlink>
    </w:p>
    <w:p w14:paraId="08083D67" w14:textId="77777777" w:rsidR="000B7B41" w:rsidRDefault="000B7B41" w:rsidP="00C22BA2"/>
    <w:p w14:paraId="7895A521" w14:textId="5661CE3D" w:rsidR="00C22BA2" w:rsidRDefault="00DE54C4" w:rsidP="00C22BA2">
      <w:r>
        <w:t>Install munkitools-6.0.0.4520.pkg</w:t>
      </w:r>
    </w:p>
    <w:p w14:paraId="5DBAC1C9" w14:textId="4A361686" w:rsidR="00C22BA2" w:rsidRDefault="00C22BA2" w:rsidP="00C22BA2">
      <w:pPr>
        <w:pStyle w:val="Heading3"/>
      </w:pPr>
      <w:r>
        <w:t>Building the “server” repository</w:t>
      </w:r>
    </w:p>
    <w:p w14:paraId="180AEB53" w14:textId="460E8F61" w:rsidR="00C22BA2" w:rsidRDefault="00C22BA2" w:rsidP="00C22BA2">
      <w:r>
        <w:t>Create a directory structure in /Users/Shared, and then configure Apache 2 to serve it via HTTP.</w:t>
      </w:r>
    </w:p>
    <w:p w14:paraId="379F6091" w14:textId="78487CD4" w:rsidR="00C22BA2" w:rsidRDefault="00C22BA2" w:rsidP="00C22BA2"/>
    <w:p w14:paraId="4B2E1771" w14:textId="77777777" w:rsidR="00AB74E7" w:rsidRDefault="00AB74E7" w:rsidP="00AB74E7">
      <w:pPr>
        <w:pStyle w:val="Heading4"/>
      </w:pPr>
      <w:r>
        <w:t>Building a “server” repository</w:t>
      </w:r>
    </w:p>
    <w:p w14:paraId="1AB5D2A7" w14:textId="77777777" w:rsidR="00AB74E7" w:rsidRDefault="00AB74E7" w:rsidP="00C22BA2"/>
    <w:p w14:paraId="0FE9CF46" w14:textId="424636EC" w:rsidR="00C22BA2" w:rsidRDefault="00C22BA2" w:rsidP="00C22BA2">
      <w:r>
        <w:t>From the Terminal:</w:t>
      </w:r>
    </w:p>
    <w:p w14:paraId="79BE70CD" w14:textId="19FA6468" w:rsidR="00C22BA2" w:rsidRDefault="00C22BA2" w:rsidP="00C22BA2"/>
    <w:p w14:paraId="46796B73" w14:textId="77777777" w:rsidR="00AB74E7" w:rsidRPr="00AB74E7" w:rsidRDefault="00AB74E7" w:rsidP="00AB74E7">
      <w:pPr>
        <w:rPr>
          <w:rFonts w:asciiTheme="minorHAnsi" w:hAnsiTheme="minorHAnsi" w:cstheme="minorHAnsi"/>
          <w:color w:val="24292F"/>
          <w:lang w:bidi="ar-SA"/>
        </w:rPr>
      </w:pPr>
      <w:r w:rsidRPr="00AB74E7">
        <w:rPr>
          <w:rFonts w:asciiTheme="minorHAnsi" w:hAnsiTheme="minorHAnsi" w:cstheme="minorHAnsi"/>
          <w:color w:val="24292F"/>
          <w:lang w:bidi="ar-SA"/>
        </w:rPr>
        <w:t>cd /Users/Shared/</w:t>
      </w:r>
    </w:p>
    <w:p w14:paraId="3B1C00D5"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p>
    <w:p w14:paraId="3C58ADFE"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/catalogs</w:t>
      </w:r>
    </w:p>
    <w:p w14:paraId="3117AF1C"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/icons</w:t>
      </w:r>
    </w:p>
    <w:p w14:paraId="74A583BC"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/manifests</w:t>
      </w:r>
    </w:p>
    <w:p w14:paraId="0CBBB6D7"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/pkgs</w:t>
      </w:r>
    </w:p>
    <w:p w14:paraId="18620D2E"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mkdir</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w:t>
      </w:r>
      <w:proofErr w:type="spellStart"/>
      <w:r w:rsidRPr="00AB74E7">
        <w:rPr>
          <w:rFonts w:asciiTheme="minorHAnsi" w:hAnsiTheme="minorHAnsi" w:cstheme="minorHAnsi"/>
          <w:color w:val="24292F"/>
          <w:lang w:bidi="ar-SA"/>
        </w:rPr>
        <w:t>pkgsinfo</w:t>
      </w:r>
      <w:proofErr w:type="spellEnd"/>
    </w:p>
    <w:p w14:paraId="04A06499" w14:textId="77777777" w:rsidR="00AB74E7" w:rsidRPr="00AB74E7" w:rsidRDefault="00AB74E7" w:rsidP="00AB74E7">
      <w:pPr>
        <w:rPr>
          <w:rFonts w:asciiTheme="minorHAnsi" w:hAnsiTheme="minorHAnsi" w:cstheme="minorHAnsi"/>
          <w:color w:val="24292F"/>
          <w:lang w:bidi="ar-SA"/>
        </w:rPr>
      </w:pPr>
    </w:p>
    <w:p w14:paraId="183FEE9E"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chmod</w:t>
      </w:r>
      <w:proofErr w:type="spellEnd"/>
      <w:r w:rsidRPr="00AB74E7">
        <w:rPr>
          <w:rFonts w:asciiTheme="minorHAnsi" w:hAnsiTheme="minorHAnsi" w:cstheme="minorHAnsi"/>
          <w:color w:val="24292F"/>
          <w:lang w:bidi="ar-SA"/>
        </w:rPr>
        <w:t xml:space="preserve"> -R </w:t>
      </w:r>
      <w:proofErr w:type="spellStart"/>
      <w:r w:rsidRPr="00AB74E7">
        <w:rPr>
          <w:rFonts w:asciiTheme="minorHAnsi" w:hAnsiTheme="minorHAnsi" w:cstheme="minorHAnsi"/>
          <w:color w:val="24292F"/>
          <w:lang w:bidi="ar-SA"/>
        </w:rPr>
        <w:t>a+rX</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munki_repo</w:t>
      </w:r>
      <w:proofErr w:type="spellEnd"/>
    </w:p>
    <w:p w14:paraId="67B1DD3E" w14:textId="77777777" w:rsidR="00AB74E7" w:rsidRPr="00AB74E7" w:rsidRDefault="00AB74E7" w:rsidP="00AB74E7">
      <w:pPr>
        <w:rPr>
          <w:rFonts w:asciiTheme="minorHAnsi" w:hAnsiTheme="minorHAnsi" w:cstheme="minorHAnsi"/>
          <w:color w:val="24292F"/>
          <w:lang w:bidi="ar-SA"/>
        </w:rPr>
      </w:pPr>
    </w:p>
    <w:p w14:paraId="2D81760E" w14:textId="77777777" w:rsidR="00AB74E7" w:rsidRPr="00AB74E7" w:rsidRDefault="00AB74E7" w:rsidP="00AB74E7">
      <w:pPr>
        <w:rPr>
          <w:rFonts w:asciiTheme="minorHAnsi" w:hAnsiTheme="minorHAnsi" w:cstheme="minorHAnsi"/>
          <w:color w:val="24292F"/>
          <w:lang w:bidi="ar-SA"/>
        </w:rPr>
      </w:pPr>
      <w:r w:rsidRPr="00AB74E7">
        <w:rPr>
          <w:rFonts w:asciiTheme="minorHAnsi" w:hAnsiTheme="minorHAnsi" w:cstheme="minorHAnsi"/>
          <w:color w:val="24292F"/>
          <w:lang w:bidi="ar-SA"/>
        </w:rPr>
        <w:t xml:space="preserve">Tell Apache 2 to serve the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 xml:space="preserve"> directory via HTTP:</w:t>
      </w:r>
    </w:p>
    <w:p w14:paraId="5A9ACB74" w14:textId="77777777" w:rsidR="00AB74E7" w:rsidRPr="00AB74E7" w:rsidRDefault="00AB74E7" w:rsidP="00AB74E7">
      <w:pPr>
        <w:rPr>
          <w:rFonts w:asciiTheme="minorHAnsi" w:hAnsiTheme="minorHAnsi" w:cstheme="minorHAnsi"/>
          <w:color w:val="24292F"/>
          <w:lang w:bidi="ar-SA"/>
        </w:rPr>
      </w:pPr>
    </w:p>
    <w:p w14:paraId="7F7C0F35" w14:textId="77777777" w:rsidR="00AB74E7" w:rsidRPr="00AB74E7"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sudo</w:t>
      </w:r>
      <w:proofErr w:type="spellEnd"/>
      <w:r w:rsidRPr="00AB74E7">
        <w:rPr>
          <w:rFonts w:asciiTheme="minorHAnsi" w:hAnsiTheme="minorHAnsi" w:cstheme="minorHAnsi"/>
          <w:color w:val="24292F"/>
          <w:lang w:bidi="ar-SA"/>
        </w:rPr>
        <w:t xml:space="preserve"> ln -s /Users/Shared/</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 xml:space="preserve"> /Library/</w:t>
      </w:r>
      <w:proofErr w:type="spellStart"/>
      <w:r w:rsidRPr="00AB74E7">
        <w:rPr>
          <w:rFonts w:asciiTheme="minorHAnsi" w:hAnsiTheme="minorHAnsi" w:cstheme="minorHAnsi"/>
          <w:color w:val="24292F"/>
          <w:lang w:bidi="ar-SA"/>
        </w:rPr>
        <w:t>WebServer</w:t>
      </w:r>
      <w:proofErr w:type="spellEnd"/>
      <w:r w:rsidRPr="00AB74E7">
        <w:rPr>
          <w:rFonts w:asciiTheme="minorHAnsi" w:hAnsiTheme="minorHAnsi" w:cstheme="minorHAnsi"/>
          <w:color w:val="24292F"/>
          <w:lang w:bidi="ar-SA"/>
        </w:rPr>
        <w:t>/Documents/</w:t>
      </w:r>
    </w:p>
    <w:p w14:paraId="55605DF0" w14:textId="77777777" w:rsidR="00AB74E7" w:rsidRPr="00AB74E7" w:rsidRDefault="00AB74E7" w:rsidP="00AB74E7">
      <w:pPr>
        <w:rPr>
          <w:rFonts w:asciiTheme="minorHAnsi" w:hAnsiTheme="minorHAnsi" w:cstheme="minorHAnsi"/>
          <w:color w:val="24292F"/>
          <w:lang w:bidi="ar-SA"/>
        </w:rPr>
      </w:pPr>
    </w:p>
    <w:p w14:paraId="6D00996D" w14:textId="77777777" w:rsidR="00AB74E7" w:rsidRPr="00AB74E7" w:rsidRDefault="00AB74E7" w:rsidP="00AB74E7">
      <w:pPr>
        <w:rPr>
          <w:rFonts w:asciiTheme="minorHAnsi" w:hAnsiTheme="minorHAnsi" w:cstheme="minorHAnsi"/>
          <w:color w:val="24292F"/>
          <w:lang w:bidi="ar-SA"/>
        </w:rPr>
      </w:pPr>
      <w:r w:rsidRPr="00AB74E7">
        <w:rPr>
          <w:rFonts w:asciiTheme="minorHAnsi" w:hAnsiTheme="minorHAnsi" w:cstheme="minorHAnsi"/>
          <w:color w:val="24292F"/>
          <w:lang w:bidi="ar-SA"/>
        </w:rPr>
        <w:t xml:space="preserve">This creates a </w:t>
      </w:r>
      <w:proofErr w:type="spellStart"/>
      <w:r w:rsidRPr="00AB74E7">
        <w:rPr>
          <w:rFonts w:asciiTheme="minorHAnsi" w:hAnsiTheme="minorHAnsi" w:cstheme="minorHAnsi"/>
          <w:color w:val="24292F"/>
          <w:lang w:bidi="ar-SA"/>
        </w:rPr>
        <w:t>symlink</w:t>
      </w:r>
      <w:proofErr w:type="spellEnd"/>
      <w:r w:rsidRPr="00AB74E7">
        <w:rPr>
          <w:rFonts w:asciiTheme="minorHAnsi" w:hAnsiTheme="minorHAnsi" w:cstheme="minorHAnsi"/>
          <w:color w:val="24292F"/>
          <w:lang w:bidi="ar-SA"/>
        </w:rPr>
        <w:t xml:space="preserve"> inside /Library/Webserver/Documents that points to our new </w:t>
      </w:r>
      <w:proofErr w:type="spellStart"/>
      <w:r w:rsidRPr="00AB74E7">
        <w:rPr>
          <w:rFonts w:asciiTheme="minorHAnsi" w:hAnsiTheme="minorHAnsi" w:cstheme="minorHAnsi"/>
          <w:color w:val="24292F"/>
          <w:lang w:bidi="ar-SA"/>
        </w:rPr>
        <w:t>munki_repo</w:t>
      </w:r>
      <w:proofErr w:type="spellEnd"/>
      <w:r w:rsidRPr="00AB74E7">
        <w:rPr>
          <w:rFonts w:asciiTheme="minorHAnsi" w:hAnsiTheme="minorHAnsi" w:cstheme="minorHAnsi"/>
          <w:color w:val="24292F"/>
          <w:lang w:bidi="ar-SA"/>
        </w:rPr>
        <w:t>.</w:t>
      </w:r>
    </w:p>
    <w:p w14:paraId="4B0AD140" w14:textId="77777777" w:rsidR="00AB74E7" w:rsidRPr="00AB74E7" w:rsidRDefault="00AB74E7" w:rsidP="00AB74E7">
      <w:pPr>
        <w:rPr>
          <w:rFonts w:asciiTheme="minorHAnsi" w:hAnsiTheme="minorHAnsi" w:cstheme="minorHAnsi"/>
          <w:color w:val="24292F"/>
          <w:lang w:bidi="ar-SA"/>
        </w:rPr>
      </w:pPr>
    </w:p>
    <w:p w14:paraId="790A5864" w14:textId="77777777" w:rsidR="00AB74E7" w:rsidRPr="00AB74E7" w:rsidRDefault="00AB74E7" w:rsidP="00AB74E7">
      <w:pPr>
        <w:rPr>
          <w:rFonts w:asciiTheme="minorHAnsi" w:hAnsiTheme="minorHAnsi" w:cstheme="minorHAnsi"/>
          <w:color w:val="24292F"/>
          <w:lang w:bidi="ar-SA"/>
        </w:rPr>
      </w:pPr>
      <w:r w:rsidRPr="00AB74E7">
        <w:rPr>
          <w:rFonts w:asciiTheme="minorHAnsi" w:hAnsiTheme="minorHAnsi" w:cstheme="minorHAnsi"/>
          <w:color w:val="24292F"/>
          <w:lang w:bidi="ar-SA"/>
        </w:rPr>
        <w:t xml:space="preserve">By </w:t>
      </w:r>
      <w:proofErr w:type="gramStart"/>
      <w:r w:rsidRPr="00AB74E7">
        <w:rPr>
          <w:rFonts w:asciiTheme="minorHAnsi" w:hAnsiTheme="minorHAnsi" w:cstheme="minorHAnsi"/>
          <w:color w:val="24292F"/>
          <w:lang w:bidi="ar-SA"/>
        </w:rPr>
        <w:t>default</w:t>
      </w:r>
      <w:proofErr w:type="gramEnd"/>
      <w:r w:rsidRPr="00AB74E7">
        <w:rPr>
          <w:rFonts w:asciiTheme="minorHAnsi" w:hAnsiTheme="minorHAnsi" w:cstheme="minorHAnsi"/>
          <w:color w:val="24292F"/>
          <w:lang w:bidi="ar-SA"/>
        </w:rPr>
        <w:t xml:space="preserve"> /Library/</w:t>
      </w:r>
      <w:proofErr w:type="spellStart"/>
      <w:r w:rsidRPr="00AB74E7">
        <w:rPr>
          <w:rFonts w:asciiTheme="minorHAnsi" w:hAnsiTheme="minorHAnsi" w:cstheme="minorHAnsi"/>
          <w:color w:val="24292F"/>
          <w:lang w:bidi="ar-SA"/>
        </w:rPr>
        <w:t>WebServer</w:t>
      </w:r>
      <w:proofErr w:type="spellEnd"/>
      <w:r w:rsidRPr="00AB74E7">
        <w:rPr>
          <w:rFonts w:asciiTheme="minorHAnsi" w:hAnsiTheme="minorHAnsi" w:cstheme="minorHAnsi"/>
          <w:color w:val="24292F"/>
          <w:lang w:bidi="ar-SA"/>
        </w:rPr>
        <w:t xml:space="preserve">/Documents is Apache 2's </w:t>
      </w:r>
      <w:proofErr w:type="spellStart"/>
      <w:r w:rsidRPr="00AB74E7">
        <w:rPr>
          <w:rFonts w:asciiTheme="minorHAnsi" w:hAnsiTheme="minorHAnsi" w:cstheme="minorHAnsi"/>
          <w:color w:val="24292F"/>
          <w:lang w:bidi="ar-SA"/>
        </w:rPr>
        <w:t>DocumentRoot</w:t>
      </w:r>
      <w:proofErr w:type="spellEnd"/>
    </w:p>
    <w:p w14:paraId="1CEDF3DC" w14:textId="77777777" w:rsidR="00AB74E7" w:rsidRPr="00AB74E7" w:rsidRDefault="00AB74E7" w:rsidP="00AB74E7">
      <w:pPr>
        <w:rPr>
          <w:rFonts w:asciiTheme="minorHAnsi" w:hAnsiTheme="minorHAnsi" w:cstheme="minorHAnsi"/>
          <w:color w:val="24292F"/>
          <w:lang w:bidi="ar-SA"/>
        </w:rPr>
      </w:pPr>
    </w:p>
    <w:p w14:paraId="6FB0F864" w14:textId="77777777" w:rsidR="00AB74E7" w:rsidRPr="00AB74E7" w:rsidRDefault="00AB74E7" w:rsidP="00AB74E7">
      <w:pPr>
        <w:pStyle w:val="Heading4"/>
      </w:pPr>
      <w:r w:rsidRPr="00AB74E7">
        <w:t>Activate Apache 2:</w:t>
      </w:r>
    </w:p>
    <w:p w14:paraId="7335FA61" w14:textId="77777777" w:rsidR="00AB74E7" w:rsidRPr="00AB74E7" w:rsidRDefault="00AB74E7" w:rsidP="00AB74E7">
      <w:pPr>
        <w:rPr>
          <w:rFonts w:asciiTheme="minorHAnsi" w:hAnsiTheme="minorHAnsi" w:cstheme="minorHAnsi"/>
          <w:color w:val="24292F"/>
          <w:lang w:bidi="ar-SA"/>
        </w:rPr>
      </w:pPr>
    </w:p>
    <w:p w14:paraId="35EAAE0B" w14:textId="7C4698EC" w:rsidR="00C22BA2" w:rsidRDefault="00AB74E7" w:rsidP="00AB74E7">
      <w:pPr>
        <w:rPr>
          <w:rFonts w:asciiTheme="minorHAnsi" w:hAnsiTheme="minorHAnsi" w:cstheme="minorHAnsi"/>
          <w:color w:val="24292F"/>
          <w:lang w:bidi="ar-SA"/>
        </w:rPr>
      </w:pPr>
      <w:proofErr w:type="spellStart"/>
      <w:r w:rsidRPr="00AB74E7">
        <w:rPr>
          <w:rFonts w:asciiTheme="minorHAnsi" w:hAnsiTheme="minorHAnsi" w:cstheme="minorHAnsi"/>
          <w:color w:val="24292F"/>
          <w:lang w:bidi="ar-SA"/>
        </w:rPr>
        <w:t>sudo</w:t>
      </w:r>
      <w:proofErr w:type="spellEnd"/>
      <w:r w:rsidRPr="00AB74E7">
        <w:rPr>
          <w:rFonts w:asciiTheme="minorHAnsi" w:hAnsiTheme="minorHAnsi" w:cstheme="minorHAnsi"/>
          <w:color w:val="24292F"/>
          <w:lang w:bidi="ar-SA"/>
        </w:rPr>
        <w:t xml:space="preserve"> </w:t>
      </w:r>
      <w:proofErr w:type="spellStart"/>
      <w:r w:rsidRPr="00AB74E7">
        <w:rPr>
          <w:rFonts w:asciiTheme="minorHAnsi" w:hAnsiTheme="minorHAnsi" w:cstheme="minorHAnsi"/>
          <w:color w:val="24292F"/>
          <w:lang w:bidi="ar-SA"/>
        </w:rPr>
        <w:t>apachectl</w:t>
      </w:r>
      <w:proofErr w:type="spellEnd"/>
      <w:r w:rsidRPr="00AB74E7">
        <w:rPr>
          <w:rFonts w:asciiTheme="minorHAnsi" w:hAnsiTheme="minorHAnsi" w:cstheme="minorHAnsi"/>
          <w:color w:val="24292F"/>
          <w:lang w:bidi="ar-SA"/>
        </w:rPr>
        <w:t xml:space="preserve"> start</w:t>
      </w:r>
    </w:p>
    <w:p w14:paraId="3B658A53" w14:textId="41785DE8" w:rsidR="00AB74E7" w:rsidRDefault="00AB74E7" w:rsidP="00AB74E7">
      <w:pPr>
        <w:rPr>
          <w:rFonts w:asciiTheme="minorHAnsi" w:hAnsiTheme="minorHAnsi" w:cstheme="minorHAnsi"/>
          <w:color w:val="24292F"/>
          <w:lang w:bidi="ar-SA"/>
        </w:rPr>
      </w:pPr>
    </w:p>
    <w:p w14:paraId="41B75942" w14:textId="36578527" w:rsidR="00AB74E7" w:rsidRDefault="00AB74E7" w:rsidP="00AB74E7">
      <w:pPr>
        <w:pStyle w:val="Heading4"/>
      </w:pPr>
      <w:r>
        <w:t>Populate the repo</w:t>
      </w:r>
    </w:p>
    <w:p w14:paraId="569C0606" w14:textId="232766EA" w:rsidR="00AB74E7" w:rsidRDefault="00AB74E7" w:rsidP="00AB74E7">
      <w:pPr>
        <w:rPr>
          <w:rFonts w:asciiTheme="minorHAnsi" w:hAnsiTheme="minorHAnsi" w:cstheme="minorHAnsi"/>
        </w:rPr>
      </w:pPr>
      <w:r>
        <w:rPr>
          <w:rFonts w:asciiTheme="minorHAnsi" w:hAnsiTheme="minorHAnsi" w:cstheme="minorHAnsi"/>
        </w:rPr>
        <w:t xml:space="preserve">To import packages, download the current </w:t>
      </w:r>
      <w:proofErr w:type="spellStart"/>
      <w:r>
        <w:rPr>
          <w:rFonts w:asciiTheme="minorHAnsi" w:hAnsiTheme="minorHAnsi" w:cstheme="minorHAnsi"/>
        </w:rPr>
        <w:t>munki</w:t>
      </w:r>
      <w:proofErr w:type="spellEnd"/>
      <w:r>
        <w:rPr>
          <w:rFonts w:asciiTheme="minorHAnsi" w:hAnsiTheme="minorHAnsi" w:cstheme="minorHAnsi"/>
        </w:rPr>
        <w:t xml:space="preserve"> installation package at:  </w:t>
      </w:r>
      <w:hyperlink r:id="rId24" w:history="1">
        <w:r w:rsidRPr="00130941">
          <w:rPr>
            <w:rStyle w:val="Hyperlink"/>
            <w:rFonts w:asciiTheme="minorHAnsi" w:hAnsiTheme="minorHAnsi" w:cstheme="minorHAnsi"/>
          </w:rPr>
          <w:t>https://github.com/munki/munki/releases/latest</w:t>
        </w:r>
      </w:hyperlink>
    </w:p>
    <w:p w14:paraId="3364D31F" w14:textId="1126FD62" w:rsidR="00AB74E7" w:rsidRDefault="00AB74E7" w:rsidP="00AB74E7">
      <w:pPr>
        <w:rPr>
          <w:rFonts w:asciiTheme="minorHAnsi" w:hAnsiTheme="minorHAnsi" w:cstheme="minorHAnsi"/>
        </w:rPr>
      </w:pPr>
    </w:p>
    <w:p w14:paraId="1FD34663" w14:textId="33898276" w:rsidR="00AB74E7" w:rsidRDefault="00AB74E7" w:rsidP="00AB74E7">
      <w:pPr>
        <w:rPr>
          <w:rFonts w:asciiTheme="minorHAnsi" w:hAnsiTheme="minorHAnsi" w:cstheme="minorHAnsi"/>
        </w:rPr>
      </w:pPr>
      <w:r>
        <w:rPr>
          <w:rFonts w:asciiTheme="minorHAnsi" w:hAnsiTheme="minorHAnsi" w:cstheme="minorHAnsi"/>
        </w:rPr>
        <w:t>Install the Munki tools by double-clicking the installer package.  Restart required.</w:t>
      </w:r>
    </w:p>
    <w:p w14:paraId="3D5EBBE3" w14:textId="765AD731" w:rsidR="00AB74E7" w:rsidRDefault="00AB74E7" w:rsidP="00AB74E7">
      <w:pPr>
        <w:rPr>
          <w:rFonts w:asciiTheme="minorHAnsi" w:hAnsiTheme="minorHAnsi" w:cstheme="minorHAnsi"/>
        </w:rPr>
      </w:pPr>
    </w:p>
    <w:p w14:paraId="15FE69F1" w14:textId="6DFE2692" w:rsidR="00AB74E7" w:rsidRDefault="00AB74E7" w:rsidP="00AB74E7">
      <w:pPr>
        <w:rPr>
          <w:rFonts w:asciiTheme="minorHAnsi" w:hAnsiTheme="minorHAnsi" w:cstheme="minorHAnsi"/>
        </w:rPr>
      </w:pPr>
      <w:r>
        <w:rPr>
          <w:rFonts w:asciiTheme="minorHAnsi" w:hAnsiTheme="minorHAnsi" w:cstheme="minorHAnsi"/>
        </w:rPr>
        <w:t>Tools for admins are available from the command line and are installed in /</w:t>
      </w:r>
      <w:proofErr w:type="spellStart"/>
      <w:r>
        <w:rPr>
          <w:rFonts w:asciiTheme="minorHAnsi" w:hAnsiTheme="minorHAnsi" w:cstheme="minorHAnsi"/>
        </w:rPr>
        <w:t>usr</w:t>
      </w:r>
      <w:proofErr w:type="spellEnd"/>
      <w:r>
        <w:rPr>
          <w:rFonts w:asciiTheme="minorHAnsi" w:hAnsiTheme="minorHAnsi" w:cstheme="minorHAnsi"/>
        </w:rPr>
        <w:t>/local/</w:t>
      </w:r>
      <w:proofErr w:type="spellStart"/>
      <w:r>
        <w:rPr>
          <w:rFonts w:asciiTheme="minorHAnsi" w:hAnsiTheme="minorHAnsi" w:cstheme="minorHAnsi"/>
        </w:rPr>
        <w:t>munki</w:t>
      </w:r>
      <w:proofErr w:type="spellEnd"/>
      <w:r>
        <w:rPr>
          <w:rFonts w:asciiTheme="minorHAnsi" w:hAnsiTheme="minorHAnsi" w:cstheme="minorHAnsi"/>
        </w:rPr>
        <w:t>.</w:t>
      </w:r>
    </w:p>
    <w:p w14:paraId="4A1AA68D" w14:textId="7B743E45" w:rsidR="00AB74E7" w:rsidRDefault="00AB74E7" w:rsidP="00AB74E7">
      <w:pPr>
        <w:rPr>
          <w:rFonts w:asciiTheme="minorHAnsi" w:hAnsiTheme="minorHAnsi" w:cstheme="minorHAnsi"/>
        </w:rPr>
      </w:pPr>
    </w:p>
    <w:p w14:paraId="3585CF1C" w14:textId="546CCA04" w:rsidR="00AB74E7" w:rsidRDefault="00AB74E7" w:rsidP="00AB74E7">
      <w:pPr>
        <w:rPr>
          <w:rFonts w:asciiTheme="minorHAnsi" w:hAnsiTheme="minorHAnsi" w:cstheme="minorHAnsi"/>
        </w:rPr>
      </w:pPr>
      <w:r>
        <w:rPr>
          <w:rFonts w:asciiTheme="minorHAnsi" w:hAnsiTheme="minorHAnsi" w:cstheme="minorHAnsi"/>
        </w:rPr>
        <w:t xml:space="preserve">To import packages into the rep, use </w:t>
      </w:r>
      <w:proofErr w:type="spellStart"/>
      <w:r>
        <w:rPr>
          <w:rFonts w:asciiTheme="minorHAnsi" w:hAnsiTheme="minorHAnsi" w:cstheme="minorHAnsi"/>
        </w:rPr>
        <w:t>munkiimport</w:t>
      </w:r>
      <w:proofErr w:type="spellEnd"/>
      <w:r>
        <w:rPr>
          <w:rFonts w:asciiTheme="minorHAnsi" w:hAnsiTheme="minorHAnsi" w:cstheme="minorHAnsi"/>
        </w:rPr>
        <w:t xml:space="preserve"> – which needs to be configured before use:</w:t>
      </w:r>
    </w:p>
    <w:p w14:paraId="6C8ECB53" w14:textId="3D1B211E" w:rsidR="00AB74E7" w:rsidRDefault="00AB74E7" w:rsidP="00AB74E7">
      <w:pPr>
        <w:rPr>
          <w:rFonts w:asciiTheme="minorHAnsi" w:hAnsiTheme="minorHAnsi" w:cstheme="minorHAnsi"/>
        </w:rPr>
      </w:pPr>
    </w:p>
    <w:p w14:paraId="252302C2"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bash-3.2$ /</w:t>
      </w:r>
      <w:proofErr w:type="spellStart"/>
      <w:r w:rsidRPr="00AB74E7">
        <w:rPr>
          <w:rFonts w:asciiTheme="minorHAnsi" w:hAnsiTheme="minorHAnsi" w:cstheme="minorHAnsi"/>
        </w:rPr>
        <w:t>usr</w:t>
      </w:r>
      <w:proofErr w:type="spellEnd"/>
      <w:r w:rsidRPr="00AB74E7">
        <w:rPr>
          <w:rFonts w:asciiTheme="minorHAnsi" w:hAnsiTheme="minorHAnsi" w:cstheme="minorHAnsi"/>
        </w:rPr>
        <w:t>/local/</w:t>
      </w:r>
      <w:proofErr w:type="spellStart"/>
      <w:r w:rsidRPr="00AB74E7">
        <w:rPr>
          <w:rFonts w:asciiTheme="minorHAnsi" w:hAnsiTheme="minorHAnsi" w:cstheme="minorHAnsi"/>
        </w:rPr>
        <w:t>munki</w:t>
      </w:r>
      <w:proofErr w:type="spellEnd"/>
      <w:r w:rsidRPr="00AB74E7">
        <w:rPr>
          <w:rFonts w:asciiTheme="minorHAnsi" w:hAnsiTheme="minorHAnsi" w:cstheme="minorHAnsi"/>
        </w:rPr>
        <w:t>/</w:t>
      </w:r>
      <w:proofErr w:type="spellStart"/>
      <w:r w:rsidRPr="00AB74E7">
        <w:rPr>
          <w:rFonts w:asciiTheme="minorHAnsi" w:hAnsiTheme="minorHAnsi" w:cstheme="minorHAnsi"/>
        </w:rPr>
        <w:t>munkiimport</w:t>
      </w:r>
      <w:proofErr w:type="spellEnd"/>
      <w:r w:rsidRPr="00AB74E7">
        <w:rPr>
          <w:rFonts w:asciiTheme="minorHAnsi" w:hAnsiTheme="minorHAnsi" w:cstheme="minorHAnsi"/>
        </w:rPr>
        <w:t xml:space="preserve"> --configure</w:t>
      </w:r>
    </w:p>
    <w:p w14:paraId="4B2D8246"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Repo URL (example: afp://munki.example.com/repo): file:///Users/Shared/munki_repo</w:t>
      </w:r>
    </w:p>
    <w:p w14:paraId="2BEBA14E" w14:textId="77777777" w:rsidR="00AB74E7" w:rsidRPr="00AB74E7" w:rsidRDefault="00AB74E7" w:rsidP="00AB74E7">
      <w:pPr>
        <w:rPr>
          <w:rFonts w:asciiTheme="minorHAnsi" w:hAnsiTheme="minorHAnsi" w:cstheme="minorHAnsi"/>
        </w:rPr>
      </w:pPr>
      <w:proofErr w:type="spellStart"/>
      <w:r w:rsidRPr="00AB74E7">
        <w:rPr>
          <w:rFonts w:asciiTheme="minorHAnsi" w:hAnsiTheme="minorHAnsi" w:cstheme="minorHAnsi"/>
        </w:rPr>
        <w:t>pkginfo</w:t>
      </w:r>
      <w:proofErr w:type="spellEnd"/>
      <w:r w:rsidRPr="00AB74E7">
        <w:rPr>
          <w:rFonts w:asciiTheme="minorHAnsi" w:hAnsiTheme="minorHAnsi" w:cstheme="minorHAnsi"/>
        </w:rPr>
        <w:t xml:space="preserve"> extension (Example</w:t>
      </w:r>
      <w:proofErr w:type="gramStart"/>
      <w:r w:rsidRPr="00AB74E7">
        <w:rPr>
          <w:rFonts w:asciiTheme="minorHAnsi" w:hAnsiTheme="minorHAnsi" w:cstheme="minorHAnsi"/>
        </w:rPr>
        <w:t>: .</w:t>
      </w:r>
      <w:proofErr w:type="spellStart"/>
      <w:r w:rsidRPr="00AB74E7">
        <w:rPr>
          <w:rFonts w:asciiTheme="minorHAnsi" w:hAnsiTheme="minorHAnsi" w:cstheme="minorHAnsi"/>
        </w:rPr>
        <w:t>plist</w:t>
      </w:r>
      <w:proofErr w:type="spellEnd"/>
      <w:proofErr w:type="gramEnd"/>
      <w:r w:rsidRPr="00AB74E7">
        <w:rPr>
          <w:rFonts w:asciiTheme="minorHAnsi" w:hAnsiTheme="minorHAnsi" w:cstheme="minorHAnsi"/>
        </w:rPr>
        <w:t>): &lt;just hit return&gt;</w:t>
      </w:r>
    </w:p>
    <w:p w14:paraId="0997FA11" w14:textId="77777777" w:rsidR="00AB74E7" w:rsidRPr="00AB74E7" w:rsidRDefault="00AB74E7" w:rsidP="00AB74E7">
      <w:pPr>
        <w:rPr>
          <w:rFonts w:asciiTheme="minorHAnsi" w:hAnsiTheme="minorHAnsi" w:cstheme="minorHAnsi"/>
        </w:rPr>
      </w:pPr>
      <w:proofErr w:type="spellStart"/>
      <w:r w:rsidRPr="00AB74E7">
        <w:rPr>
          <w:rFonts w:asciiTheme="minorHAnsi" w:hAnsiTheme="minorHAnsi" w:cstheme="minorHAnsi"/>
        </w:rPr>
        <w:t>pkginfo</w:t>
      </w:r>
      <w:proofErr w:type="spellEnd"/>
      <w:r w:rsidRPr="00AB74E7">
        <w:rPr>
          <w:rFonts w:asciiTheme="minorHAnsi" w:hAnsiTheme="minorHAnsi" w:cstheme="minorHAnsi"/>
        </w:rPr>
        <w:t xml:space="preserve"> editor (examples: /</w:t>
      </w:r>
      <w:proofErr w:type="spellStart"/>
      <w:r w:rsidRPr="00AB74E7">
        <w:rPr>
          <w:rFonts w:asciiTheme="minorHAnsi" w:hAnsiTheme="minorHAnsi" w:cstheme="minorHAnsi"/>
        </w:rPr>
        <w:t>usr</w:t>
      </w:r>
      <w:proofErr w:type="spellEnd"/>
      <w:r w:rsidRPr="00AB74E7">
        <w:rPr>
          <w:rFonts w:asciiTheme="minorHAnsi" w:hAnsiTheme="minorHAnsi" w:cstheme="minorHAnsi"/>
        </w:rPr>
        <w:t xml:space="preserve">/bin/vi or </w:t>
      </w:r>
      <w:proofErr w:type="spellStart"/>
      <w:r w:rsidRPr="00AB74E7">
        <w:rPr>
          <w:rFonts w:asciiTheme="minorHAnsi" w:hAnsiTheme="minorHAnsi" w:cstheme="minorHAnsi"/>
        </w:rPr>
        <w:t>TextMate.app</w:t>
      </w:r>
      <w:proofErr w:type="spellEnd"/>
      <w:r w:rsidRPr="00AB74E7">
        <w:rPr>
          <w:rFonts w:asciiTheme="minorHAnsi" w:hAnsiTheme="minorHAnsi" w:cstheme="minorHAnsi"/>
        </w:rPr>
        <w:t xml:space="preserve">): </w:t>
      </w:r>
      <w:proofErr w:type="spellStart"/>
      <w:r w:rsidRPr="00AB74E7">
        <w:rPr>
          <w:rFonts w:asciiTheme="minorHAnsi" w:hAnsiTheme="minorHAnsi" w:cstheme="minorHAnsi"/>
        </w:rPr>
        <w:t>TextMate.app</w:t>
      </w:r>
      <w:proofErr w:type="spellEnd"/>
      <w:r w:rsidRPr="00AB74E7">
        <w:rPr>
          <w:rFonts w:asciiTheme="minorHAnsi" w:hAnsiTheme="minorHAnsi" w:cstheme="minorHAnsi"/>
        </w:rPr>
        <w:t xml:space="preserve"> &lt;substitute your favorite text editor&gt;</w:t>
      </w:r>
    </w:p>
    <w:p w14:paraId="266111A7"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Default catalog to use (example: testing): testing</w:t>
      </w:r>
    </w:p>
    <w:p w14:paraId="54D26060" w14:textId="116DDF89" w:rsidR="00AB74E7" w:rsidRDefault="00AB74E7" w:rsidP="00AB74E7">
      <w:pPr>
        <w:rPr>
          <w:rFonts w:asciiTheme="minorHAnsi" w:hAnsiTheme="minorHAnsi" w:cstheme="minorHAnsi"/>
        </w:rPr>
      </w:pPr>
      <w:r w:rsidRPr="00AB74E7">
        <w:rPr>
          <w:rFonts w:asciiTheme="minorHAnsi" w:hAnsiTheme="minorHAnsi" w:cstheme="minorHAnsi"/>
        </w:rPr>
        <w:t xml:space="preserve">Repo access plugin (defaults to </w:t>
      </w:r>
      <w:proofErr w:type="spellStart"/>
      <w:r w:rsidRPr="00AB74E7">
        <w:rPr>
          <w:rFonts w:asciiTheme="minorHAnsi" w:hAnsiTheme="minorHAnsi" w:cstheme="minorHAnsi"/>
        </w:rPr>
        <w:t>FileRepo</w:t>
      </w:r>
      <w:proofErr w:type="spellEnd"/>
      <w:r w:rsidRPr="00AB74E7">
        <w:rPr>
          <w:rFonts w:asciiTheme="minorHAnsi" w:hAnsiTheme="minorHAnsi" w:cstheme="minorHAnsi"/>
        </w:rPr>
        <w:t>): &lt;just hit return&gt;</w:t>
      </w:r>
    </w:p>
    <w:p w14:paraId="3F2537F4" w14:textId="11E0536D" w:rsidR="00AB74E7" w:rsidRDefault="00AB74E7" w:rsidP="00AB74E7">
      <w:pPr>
        <w:rPr>
          <w:rFonts w:asciiTheme="minorHAnsi" w:hAnsiTheme="minorHAnsi" w:cstheme="minorHAnsi"/>
        </w:rPr>
      </w:pPr>
    </w:p>
    <w:p w14:paraId="65ED3085" w14:textId="515D5A2A" w:rsidR="00AB74E7" w:rsidRDefault="00AB74E7" w:rsidP="00AB74E7">
      <w:pPr>
        <w:rPr>
          <w:rFonts w:asciiTheme="minorHAnsi" w:hAnsiTheme="minorHAnsi" w:cstheme="minorHAnsi"/>
        </w:rPr>
      </w:pPr>
      <w:r>
        <w:rPr>
          <w:rFonts w:asciiTheme="minorHAnsi" w:hAnsiTheme="minorHAnsi" w:cstheme="minorHAnsi"/>
        </w:rPr>
        <w:t>Path to the Munki repo is:</w:t>
      </w:r>
      <w:proofErr w:type="gramStart"/>
      <w:r>
        <w:rPr>
          <w:rFonts w:asciiTheme="minorHAnsi" w:hAnsiTheme="minorHAnsi" w:cstheme="minorHAnsi"/>
        </w:rPr>
        <w:t xml:space="preserve">  ?users</w:t>
      </w:r>
      <w:proofErr w:type="gramEnd"/>
      <w:r>
        <w:rPr>
          <w:rFonts w:asciiTheme="minorHAnsi" w:hAnsiTheme="minorHAnsi" w:cstheme="minorHAnsi"/>
        </w:rPr>
        <w:t>/Shared/</w:t>
      </w:r>
      <w:proofErr w:type="spellStart"/>
      <w:r>
        <w:rPr>
          <w:rFonts w:asciiTheme="minorHAnsi" w:hAnsiTheme="minorHAnsi" w:cstheme="minorHAnsi"/>
        </w:rPr>
        <w:t>munki_repo</w:t>
      </w:r>
      <w:proofErr w:type="spellEnd"/>
      <w:r>
        <w:rPr>
          <w:rFonts w:asciiTheme="minorHAnsi" w:hAnsiTheme="minorHAnsi" w:cstheme="minorHAnsi"/>
        </w:rPr>
        <w:t xml:space="preserve">.  This is what we enter </w:t>
      </w:r>
      <w:proofErr w:type="spellStart"/>
      <w:r>
        <w:rPr>
          <w:rFonts w:asciiTheme="minorHAnsi" w:hAnsiTheme="minorHAnsi" w:cstheme="minorHAnsi"/>
        </w:rPr>
        <w:t>wit</w:t>
      </w:r>
      <w:proofErr w:type="spellEnd"/>
      <w:r>
        <w:rPr>
          <w:rFonts w:asciiTheme="minorHAnsi" w:hAnsiTheme="minorHAnsi" w:cstheme="minorHAnsi"/>
        </w:rPr>
        <w:t xml:space="preserve"> the file:// prefix.</w:t>
      </w:r>
    </w:p>
    <w:p w14:paraId="0558E8C9" w14:textId="3EE70D3C" w:rsidR="00AB74E7" w:rsidRDefault="00AB74E7" w:rsidP="00AB74E7">
      <w:pPr>
        <w:rPr>
          <w:rFonts w:asciiTheme="minorHAnsi" w:hAnsiTheme="minorHAnsi" w:cstheme="minorHAnsi"/>
        </w:rPr>
      </w:pPr>
    </w:p>
    <w:p w14:paraId="40F382B3" w14:textId="139EE936" w:rsidR="00AB74E7" w:rsidRDefault="00AB74E7" w:rsidP="00AB74E7">
      <w:pPr>
        <w:rPr>
          <w:rFonts w:asciiTheme="minorHAnsi" w:hAnsiTheme="minorHAnsi" w:cstheme="minorHAnsi"/>
        </w:rPr>
      </w:pPr>
      <w:r>
        <w:rPr>
          <w:rFonts w:asciiTheme="minorHAnsi" w:hAnsiTheme="minorHAnsi" w:cstheme="minorHAnsi"/>
        </w:rPr>
        <w:t xml:space="preserve">Specify an extension for </w:t>
      </w:r>
      <w:proofErr w:type="spellStart"/>
      <w:r>
        <w:rPr>
          <w:rFonts w:asciiTheme="minorHAnsi" w:hAnsiTheme="minorHAnsi" w:cstheme="minorHAnsi"/>
        </w:rPr>
        <w:t>pkginfo</w:t>
      </w:r>
      <w:proofErr w:type="spellEnd"/>
      <w:r>
        <w:rPr>
          <w:rFonts w:asciiTheme="minorHAnsi" w:hAnsiTheme="minorHAnsi" w:cstheme="minorHAnsi"/>
        </w:rPr>
        <w:t xml:space="preserve"> files</w:t>
      </w:r>
      <w:proofErr w:type="gramStart"/>
      <w:r>
        <w:rPr>
          <w:rFonts w:asciiTheme="minorHAnsi" w:hAnsiTheme="minorHAnsi" w:cstheme="minorHAnsi"/>
        </w:rPr>
        <w:t>:  “</w:t>
      </w:r>
      <w:proofErr w:type="gramEnd"/>
      <w:r>
        <w:rPr>
          <w:rFonts w:asciiTheme="minorHAnsi" w:hAnsiTheme="minorHAnsi" w:cstheme="minorHAnsi"/>
        </w:rPr>
        <w:t>.</w:t>
      </w:r>
      <w:proofErr w:type="spellStart"/>
      <w:r>
        <w:rPr>
          <w:rFonts w:asciiTheme="minorHAnsi" w:hAnsiTheme="minorHAnsi" w:cstheme="minorHAnsi"/>
        </w:rPr>
        <w:t>plist</w:t>
      </w:r>
      <w:proofErr w:type="spellEnd"/>
      <w:r>
        <w:rPr>
          <w:rFonts w:asciiTheme="minorHAnsi" w:hAnsiTheme="minorHAnsi" w:cstheme="minorHAnsi"/>
        </w:rPr>
        <w:t>”</w:t>
      </w:r>
    </w:p>
    <w:p w14:paraId="5265787C" w14:textId="19CC0BE9" w:rsidR="00AB74E7" w:rsidRDefault="00AB74E7" w:rsidP="00AB74E7">
      <w:pPr>
        <w:rPr>
          <w:rFonts w:asciiTheme="minorHAnsi" w:hAnsiTheme="minorHAnsi" w:cstheme="minorHAnsi"/>
        </w:rPr>
      </w:pPr>
    </w:p>
    <w:p w14:paraId="43F19B79" w14:textId="4B17D4EA" w:rsidR="00AB74E7" w:rsidRDefault="00AB74E7" w:rsidP="00AB74E7">
      <w:pPr>
        <w:rPr>
          <w:rFonts w:asciiTheme="minorHAnsi" w:hAnsiTheme="minorHAnsi" w:cstheme="minorHAnsi"/>
        </w:rPr>
      </w:pPr>
      <w:r>
        <w:rPr>
          <w:rFonts w:asciiTheme="minorHAnsi" w:hAnsiTheme="minorHAnsi" w:cstheme="minorHAnsi"/>
        </w:rPr>
        <w:t xml:space="preserve">Editor to use for the </w:t>
      </w:r>
      <w:proofErr w:type="spellStart"/>
      <w:r>
        <w:rPr>
          <w:rFonts w:asciiTheme="minorHAnsi" w:hAnsiTheme="minorHAnsi" w:cstheme="minorHAnsi"/>
        </w:rPr>
        <w:t>pkginfo</w:t>
      </w:r>
      <w:proofErr w:type="spellEnd"/>
      <w:r>
        <w:rPr>
          <w:rFonts w:asciiTheme="minorHAnsi" w:hAnsiTheme="minorHAnsi" w:cstheme="minorHAnsi"/>
        </w:rPr>
        <w:t xml:space="preserve"> files:  </w:t>
      </w:r>
      <w:proofErr w:type="spellStart"/>
      <w:r>
        <w:rPr>
          <w:rFonts w:asciiTheme="minorHAnsi" w:hAnsiTheme="minorHAnsi" w:cstheme="minorHAnsi"/>
        </w:rPr>
        <w:t>TextMate.app</w:t>
      </w:r>
      <w:proofErr w:type="spellEnd"/>
    </w:p>
    <w:p w14:paraId="6C4FF690" w14:textId="52B2DF2F" w:rsidR="00AB74E7" w:rsidRDefault="00AB74E7" w:rsidP="00AB74E7">
      <w:pPr>
        <w:rPr>
          <w:rFonts w:asciiTheme="minorHAnsi" w:hAnsiTheme="minorHAnsi" w:cstheme="minorHAnsi"/>
        </w:rPr>
      </w:pPr>
    </w:p>
    <w:p w14:paraId="3328E511" w14:textId="6A602029" w:rsidR="00AB74E7" w:rsidRDefault="00AB74E7" w:rsidP="00AB74E7">
      <w:pPr>
        <w:rPr>
          <w:rFonts w:asciiTheme="minorHAnsi" w:hAnsiTheme="minorHAnsi" w:cstheme="minorHAnsi"/>
        </w:rPr>
      </w:pPr>
      <w:r>
        <w:rPr>
          <w:rFonts w:asciiTheme="minorHAnsi" w:hAnsiTheme="minorHAnsi" w:cstheme="minorHAnsi"/>
        </w:rPr>
        <w:t>Default catalog new packages/</w:t>
      </w:r>
      <w:proofErr w:type="spellStart"/>
      <w:r>
        <w:rPr>
          <w:rFonts w:asciiTheme="minorHAnsi" w:hAnsiTheme="minorHAnsi" w:cstheme="minorHAnsi"/>
        </w:rPr>
        <w:t>pkginfo</w:t>
      </w:r>
      <w:proofErr w:type="spellEnd"/>
      <w:r>
        <w:rPr>
          <w:rFonts w:asciiTheme="minorHAnsi" w:hAnsiTheme="minorHAnsi" w:cstheme="minorHAnsi"/>
        </w:rPr>
        <w:t xml:space="preserve"> should be added to.  Use a “testing” catalog for this.</w:t>
      </w:r>
    </w:p>
    <w:p w14:paraId="04BEA688" w14:textId="21075685" w:rsidR="00AB74E7" w:rsidRDefault="00AB74E7" w:rsidP="00AB74E7">
      <w:pPr>
        <w:rPr>
          <w:rFonts w:asciiTheme="minorHAnsi" w:hAnsiTheme="minorHAnsi" w:cstheme="minorHAnsi"/>
        </w:rPr>
      </w:pPr>
    </w:p>
    <w:p w14:paraId="318EFF1D" w14:textId="66AD49D1" w:rsidR="00AB74E7" w:rsidRDefault="00AB74E7" w:rsidP="00AB74E7">
      <w:pPr>
        <w:rPr>
          <w:rFonts w:asciiTheme="minorHAnsi" w:hAnsiTheme="minorHAnsi" w:cstheme="minorHAnsi"/>
        </w:rPr>
      </w:pPr>
      <w:r>
        <w:rPr>
          <w:rFonts w:asciiTheme="minorHAnsi" w:hAnsiTheme="minorHAnsi" w:cstheme="minorHAnsi"/>
        </w:rPr>
        <w:t xml:space="preserve">What Repo access plugin to use:  leave blank, since we’ll be using </w:t>
      </w:r>
      <w:proofErr w:type="spellStart"/>
      <w:r>
        <w:rPr>
          <w:rFonts w:asciiTheme="minorHAnsi" w:hAnsiTheme="minorHAnsi" w:cstheme="minorHAnsi"/>
        </w:rPr>
        <w:t>FileRepo</w:t>
      </w:r>
      <w:proofErr w:type="spellEnd"/>
    </w:p>
    <w:p w14:paraId="20F5C48C" w14:textId="0F81FEBC" w:rsidR="00AB74E7" w:rsidRDefault="00AB74E7" w:rsidP="00AB74E7">
      <w:pPr>
        <w:rPr>
          <w:rFonts w:asciiTheme="minorHAnsi" w:hAnsiTheme="minorHAnsi" w:cstheme="minorHAnsi"/>
        </w:rPr>
      </w:pPr>
    </w:p>
    <w:p w14:paraId="09163DE7" w14:textId="37770CEC" w:rsidR="00AB74E7" w:rsidRDefault="00AB74E7" w:rsidP="000B7B41">
      <w:pPr>
        <w:pStyle w:val="Heading3"/>
      </w:pPr>
      <w:r>
        <w:t>Example Package</w:t>
      </w:r>
    </w:p>
    <w:p w14:paraId="6D3787F5" w14:textId="40CC7FE4" w:rsidR="00AB74E7" w:rsidRDefault="00AB74E7" w:rsidP="00AB74E7">
      <w:pPr>
        <w:rPr>
          <w:rFonts w:asciiTheme="minorHAnsi" w:hAnsiTheme="minorHAnsi" w:cstheme="minorHAnsi"/>
        </w:rPr>
      </w:pPr>
      <w:r>
        <w:rPr>
          <w:rFonts w:asciiTheme="minorHAnsi" w:hAnsiTheme="minorHAnsi" w:cstheme="minorHAnsi"/>
        </w:rPr>
        <w:t xml:space="preserve">Firefox from </w:t>
      </w:r>
      <w:hyperlink r:id="rId25" w:history="1">
        <w:r w:rsidRPr="00130941">
          <w:rPr>
            <w:rStyle w:val="Hyperlink"/>
            <w:rFonts w:asciiTheme="minorHAnsi" w:hAnsiTheme="minorHAnsi" w:cstheme="minorHAnsi"/>
          </w:rPr>
          <w:t>http://www.mozilla.com</w:t>
        </w:r>
      </w:hyperlink>
      <w:r>
        <w:rPr>
          <w:rFonts w:asciiTheme="minorHAnsi" w:hAnsiTheme="minorHAnsi" w:cstheme="minorHAnsi"/>
        </w:rPr>
        <w:t xml:space="preserve"> – a disk image with .dmg extension is downloaded to the Downloads folder.</w:t>
      </w:r>
    </w:p>
    <w:p w14:paraId="00531457" w14:textId="0E3FFE2A" w:rsidR="00AB74E7" w:rsidRDefault="00AB74E7" w:rsidP="00AB74E7">
      <w:pPr>
        <w:rPr>
          <w:rFonts w:asciiTheme="minorHAnsi" w:hAnsiTheme="minorHAnsi" w:cstheme="minorHAnsi"/>
        </w:rPr>
      </w:pPr>
    </w:p>
    <w:p w14:paraId="48063959" w14:textId="7025A903" w:rsidR="00AB74E7" w:rsidRDefault="00AB74E7" w:rsidP="00AB74E7">
      <w:pPr>
        <w:rPr>
          <w:rFonts w:asciiTheme="minorHAnsi" w:hAnsiTheme="minorHAnsi" w:cstheme="minorHAnsi"/>
        </w:rPr>
      </w:pPr>
      <w:r>
        <w:rPr>
          <w:rFonts w:asciiTheme="minorHAnsi" w:hAnsiTheme="minorHAnsi" w:cstheme="minorHAnsi"/>
        </w:rPr>
        <w:t>To import:</w:t>
      </w:r>
    </w:p>
    <w:p w14:paraId="6FD1D943" w14:textId="0DEB784C" w:rsidR="00AB74E7" w:rsidRDefault="00AB74E7" w:rsidP="00AB74E7">
      <w:pPr>
        <w:rPr>
          <w:rFonts w:asciiTheme="minorHAnsi" w:hAnsiTheme="minorHAnsi" w:cstheme="minorHAnsi"/>
        </w:rPr>
      </w:pPr>
    </w:p>
    <w:p w14:paraId="1D72AE57" w14:textId="4BEA7748" w:rsidR="00FD57D0" w:rsidRDefault="00FD57D0" w:rsidP="00FD57D0">
      <w:pPr>
        <w:pStyle w:val="Heading5"/>
      </w:pPr>
      <w:r>
        <w:lastRenderedPageBreak/>
        <w:t>Step 1:</w:t>
      </w:r>
    </w:p>
    <w:p w14:paraId="7CEEE5A9" w14:textId="77777777" w:rsidR="00FD57D0" w:rsidRDefault="00FD57D0" w:rsidP="00AB74E7">
      <w:pPr>
        <w:rPr>
          <w:rFonts w:asciiTheme="minorHAnsi" w:hAnsiTheme="minorHAnsi" w:cstheme="minorHAnsi"/>
        </w:rPr>
      </w:pPr>
    </w:p>
    <w:p w14:paraId="43C7CE3F" w14:textId="77777777" w:rsidR="009148D0" w:rsidRDefault="00AB74E7" w:rsidP="00AB74E7">
      <w:pPr>
        <w:rPr>
          <w:rFonts w:asciiTheme="minorHAnsi" w:hAnsiTheme="minorHAnsi" w:cstheme="minorHAnsi"/>
        </w:rPr>
      </w:pPr>
      <w:r w:rsidRPr="00AB74E7">
        <w:rPr>
          <w:rFonts w:asciiTheme="minorHAnsi" w:hAnsiTheme="minorHAnsi" w:cstheme="minorHAnsi"/>
        </w:rPr>
        <w:t xml:space="preserve">bash-3.2$ </w:t>
      </w:r>
    </w:p>
    <w:p w14:paraId="729B5B45" w14:textId="2D76DB4C" w:rsidR="00AB74E7" w:rsidRPr="00AB74E7" w:rsidRDefault="00AB74E7" w:rsidP="00AB74E7">
      <w:pPr>
        <w:rPr>
          <w:rFonts w:asciiTheme="minorHAnsi" w:hAnsiTheme="minorHAnsi" w:cstheme="minorHAnsi"/>
        </w:rPr>
      </w:pPr>
      <w:r w:rsidRPr="00AB74E7">
        <w:rPr>
          <w:rFonts w:asciiTheme="minorHAnsi" w:hAnsiTheme="minorHAnsi" w:cstheme="minorHAnsi"/>
        </w:rPr>
        <w:t>/</w:t>
      </w:r>
      <w:proofErr w:type="spellStart"/>
      <w:r w:rsidRPr="00AB74E7">
        <w:rPr>
          <w:rFonts w:asciiTheme="minorHAnsi" w:hAnsiTheme="minorHAnsi" w:cstheme="minorHAnsi"/>
        </w:rPr>
        <w:t>usr</w:t>
      </w:r>
      <w:proofErr w:type="spellEnd"/>
      <w:r w:rsidRPr="00AB74E7">
        <w:rPr>
          <w:rFonts w:asciiTheme="minorHAnsi" w:hAnsiTheme="minorHAnsi" w:cstheme="minorHAnsi"/>
        </w:rPr>
        <w:t>/local/</w:t>
      </w:r>
      <w:proofErr w:type="spellStart"/>
      <w:r w:rsidRPr="00AB74E7">
        <w:rPr>
          <w:rFonts w:asciiTheme="minorHAnsi" w:hAnsiTheme="minorHAnsi" w:cstheme="minorHAnsi"/>
        </w:rPr>
        <w:t>munki</w:t>
      </w:r>
      <w:proofErr w:type="spellEnd"/>
      <w:r w:rsidRPr="00AB74E7">
        <w:rPr>
          <w:rFonts w:asciiTheme="minorHAnsi" w:hAnsiTheme="minorHAnsi" w:cstheme="minorHAnsi"/>
        </w:rPr>
        <w:t>/</w:t>
      </w:r>
      <w:proofErr w:type="spellStart"/>
      <w:r w:rsidRPr="00AB74E7">
        <w:rPr>
          <w:rFonts w:asciiTheme="minorHAnsi" w:hAnsiTheme="minorHAnsi" w:cstheme="minorHAnsi"/>
        </w:rPr>
        <w:t>munkiimport</w:t>
      </w:r>
      <w:proofErr w:type="spellEnd"/>
      <w:r w:rsidRPr="00AB74E7">
        <w:rPr>
          <w:rFonts w:asciiTheme="minorHAnsi" w:hAnsiTheme="minorHAnsi" w:cstheme="minorHAnsi"/>
        </w:rPr>
        <w:t xml:space="preserve"> ~/Downloads/Firefox\ 61.0.2.dmg </w:t>
      </w:r>
    </w:p>
    <w:p w14:paraId="4D096944"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Item name: Firefox </w:t>
      </w:r>
    </w:p>
    <w:p w14:paraId="7D1831A3"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Display name: Mozilla Firefox</w:t>
      </w:r>
    </w:p>
    <w:p w14:paraId="2435358D"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Description: Web browser from Mozilla</w:t>
      </w:r>
    </w:p>
    <w:p w14:paraId="2854151A"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Version: 61.0.2</w:t>
      </w:r>
    </w:p>
    <w:p w14:paraId="3CBA46BC"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Category: Internet</w:t>
      </w:r>
    </w:p>
    <w:p w14:paraId="51386E4A"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Developer: Mozilla</w:t>
      </w:r>
    </w:p>
    <w:p w14:paraId="7CEBFE79"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Unattended install: False</w:t>
      </w:r>
    </w:p>
    <w:p w14:paraId="048E4FE3"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Unattended uninstall: False</w:t>
      </w:r>
    </w:p>
    <w:p w14:paraId="629B688B"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            Catalogs: testing    </w:t>
      </w:r>
    </w:p>
    <w:p w14:paraId="7F06755C"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Import this item? [y/n] y</w:t>
      </w:r>
    </w:p>
    <w:p w14:paraId="35D13499"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Upload item to subdirectory path []: apps/</w:t>
      </w:r>
      <w:proofErr w:type="spellStart"/>
      <w:r w:rsidRPr="00AB74E7">
        <w:rPr>
          <w:rFonts w:asciiTheme="minorHAnsi" w:hAnsiTheme="minorHAnsi" w:cstheme="minorHAnsi"/>
        </w:rPr>
        <w:t>mozilla</w:t>
      </w:r>
      <w:proofErr w:type="spellEnd"/>
    </w:p>
    <w:p w14:paraId="35DB93E5"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Path /Users/Shared/</w:t>
      </w:r>
      <w:proofErr w:type="spellStart"/>
      <w:r w:rsidRPr="00AB74E7">
        <w:rPr>
          <w:rFonts w:asciiTheme="minorHAnsi" w:hAnsiTheme="minorHAnsi" w:cstheme="minorHAnsi"/>
        </w:rPr>
        <w:t>munki_repo</w:t>
      </w:r>
      <w:proofErr w:type="spellEnd"/>
      <w:r w:rsidRPr="00AB74E7">
        <w:rPr>
          <w:rFonts w:asciiTheme="minorHAnsi" w:hAnsiTheme="minorHAnsi" w:cstheme="minorHAnsi"/>
        </w:rPr>
        <w:t>/pkgs/apps/</w:t>
      </w:r>
      <w:proofErr w:type="spellStart"/>
      <w:r w:rsidRPr="00AB74E7">
        <w:rPr>
          <w:rFonts w:asciiTheme="minorHAnsi" w:hAnsiTheme="minorHAnsi" w:cstheme="minorHAnsi"/>
        </w:rPr>
        <w:t>mozilla</w:t>
      </w:r>
      <w:proofErr w:type="spellEnd"/>
      <w:r w:rsidRPr="00AB74E7">
        <w:rPr>
          <w:rFonts w:asciiTheme="minorHAnsi" w:hAnsiTheme="minorHAnsi" w:cstheme="minorHAnsi"/>
        </w:rPr>
        <w:t xml:space="preserve"> doesn't exist. Create it? [y/n] y</w:t>
      </w:r>
    </w:p>
    <w:p w14:paraId="43C58884"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No existing product icon found.</w:t>
      </w:r>
    </w:p>
    <w:p w14:paraId="0C12FF02"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Attempt to create a product icon? [y/n] y</w:t>
      </w:r>
    </w:p>
    <w:p w14:paraId="4FCD950A"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Attempting to extract and upload icon...</w:t>
      </w:r>
    </w:p>
    <w:p w14:paraId="1CDB8C02"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Created icon: /Users/Shared/</w:t>
      </w:r>
      <w:proofErr w:type="spellStart"/>
      <w:r w:rsidRPr="00AB74E7">
        <w:rPr>
          <w:rFonts w:asciiTheme="minorHAnsi" w:hAnsiTheme="minorHAnsi" w:cstheme="minorHAnsi"/>
        </w:rPr>
        <w:t>munki_repo</w:t>
      </w:r>
      <w:proofErr w:type="spellEnd"/>
      <w:r w:rsidRPr="00AB74E7">
        <w:rPr>
          <w:rFonts w:asciiTheme="minorHAnsi" w:hAnsiTheme="minorHAnsi" w:cstheme="minorHAnsi"/>
        </w:rPr>
        <w:t>/icons/Firefox.png</w:t>
      </w:r>
    </w:p>
    <w:p w14:paraId="2D96E75E"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Copying Firefox 61.0.2.dmg to /Users/Shared/</w:t>
      </w:r>
      <w:proofErr w:type="spellStart"/>
      <w:r w:rsidRPr="00AB74E7">
        <w:rPr>
          <w:rFonts w:asciiTheme="minorHAnsi" w:hAnsiTheme="minorHAnsi" w:cstheme="minorHAnsi"/>
        </w:rPr>
        <w:t>munki_repo</w:t>
      </w:r>
      <w:proofErr w:type="spellEnd"/>
      <w:r w:rsidRPr="00AB74E7">
        <w:rPr>
          <w:rFonts w:asciiTheme="minorHAnsi" w:hAnsiTheme="minorHAnsi" w:cstheme="minorHAnsi"/>
        </w:rPr>
        <w:t>/pkgs/apps/</w:t>
      </w:r>
      <w:proofErr w:type="spellStart"/>
      <w:r w:rsidRPr="00AB74E7">
        <w:rPr>
          <w:rFonts w:asciiTheme="minorHAnsi" w:hAnsiTheme="minorHAnsi" w:cstheme="minorHAnsi"/>
        </w:rPr>
        <w:t>mozilla</w:t>
      </w:r>
      <w:proofErr w:type="spellEnd"/>
      <w:r w:rsidRPr="00AB74E7">
        <w:rPr>
          <w:rFonts w:asciiTheme="minorHAnsi" w:hAnsiTheme="minorHAnsi" w:cstheme="minorHAnsi"/>
        </w:rPr>
        <w:t>/Firefox 61.0.2.dmg...</w:t>
      </w:r>
    </w:p>
    <w:p w14:paraId="1136D54C" w14:textId="77777777" w:rsidR="00AB74E7" w:rsidRPr="00AB74E7" w:rsidRDefault="00AB74E7" w:rsidP="00AB74E7">
      <w:pPr>
        <w:rPr>
          <w:rFonts w:asciiTheme="minorHAnsi" w:hAnsiTheme="minorHAnsi" w:cstheme="minorHAnsi"/>
        </w:rPr>
      </w:pPr>
      <w:r w:rsidRPr="00AB74E7">
        <w:rPr>
          <w:rFonts w:asciiTheme="minorHAnsi" w:hAnsiTheme="minorHAnsi" w:cstheme="minorHAnsi"/>
        </w:rPr>
        <w:t xml:space="preserve">Edit </w:t>
      </w:r>
      <w:proofErr w:type="spellStart"/>
      <w:r w:rsidRPr="00AB74E7">
        <w:rPr>
          <w:rFonts w:asciiTheme="minorHAnsi" w:hAnsiTheme="minorHAnsi" w:cstheme="minorHAnsi"/>
        </w:rPr>
        <w:t>pkginfo</w:t>
      </w:r>
      <w:proofErr w:type="spellEnd"/>
      <w:r w:rsidRPr="00AB74E7">
        <w:rPr>
          <w:rFonts w:asciiTheme="minorHAnsi" w:hAnsiTheme="minorHAnsi" w:cstheme="minorHAnsi"/>
        </w:rPr>
        <w:t xml:space="preserve"> before upload? [y/n]: y</w:t>
      </w:r>
    </w:p>
    <w:p w14:paraId="7ECF1F69" w14:textId="0EB8B059" w:rsidR="00AB74E7" w:rsidRDefault="00AB74E7" w:rsidP="00AB74E7">
      <w:pPr>
        <w:rPr>
          <w:rFonts w:asciiTheme="minorHAnsi" w:hAnsiTheme="minorHAnsi" w:cstheme="minorHAnsi"/>
        </w:rPr>
      </w:pPr>
      <w:r w:rsidRPr="00AB74E7">
        <w:rPr>
          <w:rFonts w:asciiTheme="minorHAnsi" w:hAnsiTheme="minorHAnsi" w:cstheme="minorHAnsi"/>
        </w:rPr>
        <w:t xml:space="preserve">Saving </w:t>
      </w:r>
      <w:proofErr w:type="spellStart"/>
      <w:r w:rsidRPr="00AB74E7">
        <w:rPr>
          <w:rFonts w:asciiTheme="minorHAnsi" w:hAnsiTheme="minorHAnsi" w:cstheme="minorHAnsi"/>
        </w:rPr>
        <w:t>pkginfo</w:t>
      </w:r>
      <w:proofErr w:type="spellEnd"/>
      <w:r w:rsidRPr="00AB74E7">
        <w:rPr>
          <w:rFonts w:asciiTheme="minorHAnsi" w:hAnsiTheme="minorHAnsi" w:cstheme="minorHAnsi"/>
        </w:rPr>
        <w:t xml:space="preserve"> to /Users/Shared/</w:t>
      </w:r>
      <w:proofErr w:type="spellStart"/>
      <w:r w:rsidRPr="00AB74E7">
        <w:rPr>
          <w:rFonts w:asciiTheme="minorHAnsi" w:hAnsiTheme="minorHAnsi" w:cstheme="minorHAnsi"/>
        </w:rPr>
        <w:t>munki_repo</w:t>
      </w:r>
      <w:proofErr w:type="spellEnd"/>
      <w:r w:rsidRPr="00AB74E7">
        <w:rPr>
          <w:rFonts w:asciiTheme="minorHAnsi" w:hAnsiTheme="minorHAnsi" w:cstheme="minorHAnsi"/>
        </w:rPr>
        <w:t>/</w:t>
      </w:r>
      <w:proofErr w:type="spellStart"/>
      <w:r w:rsidRPr="00AB74E7">
        <w:rPr>
          <w:rFonts w:asciiTheme="minorHAnsi" w:hAnsiTheme="minorHAnsi" w:cstheme="minorHAnsi"/>
        </w:rPr>
        <w:t>pkgsinfo</w:t>
      </w:r>
      <w:proofErr w:type="spellEnd"/>
      <w:r w:rsidRPr="00AB74E7">
        <w:rPr>
          <w:rFonts w:asciiTheme="minorHAnsi" w:hAnsiTheme="minorHAnsi" w:cstheme="minorHAnsi"/>
        </w:rPr>
        <w:t>/apps/</w:t>
      </w:r>
      <w:proofErr w:type="spellStart"/>
      <w:r w:rsidRPr="00AB74E7">
        <w:rPr>
          <w:rFonts w:asciiTheme="minorHAnsi" w:hAnsiTheme="minorHAnsi" w:cstheme="minorHAnsi"/>
        </w:rPr>
        <w:t>mozilla</w:t>
      </w:r>
      <w:proofErr w:type="spellEnd"/>
      <w:r w:rsidRPr="00AB74E7">
        <w:rPr>
          <w:rFonts w:asciiTheme="minorHAnsi" w:hAnsiTheme="minorHAnsi" w:cstheme="minorHAnsi"/>
        </w:rPr>
        <w:t>/Firefox-61.0.2...</w:t>
      </w:r>
    </w:p>
    <w:p w14:paraId="5E51FB28" w14:textId="0A1D098C" w:rsidR="00FD57D0" w:rsidRDefault="00FD57D0" w:rsidP="00AB74E7">
      <w:pPr>
        <w:rPr>
          <w:rFonts w:asciiTheme="minorHAnsi" w:hAnsiTheme="minorHAnsi" w:cstheme="minorHAnsi"/>
        </w:rPr>
      </w:pPr>
    </w:p>
    <w:p w14:paraId="1703F570" w14:textId="6CB57190" w:rsidR="00FD57D0" w:rsidRPr="00AB74E7" w:rsidRDefault="00FD57D0" w:rsidP="00FD57D0">
      <w:pPr>
        <w:pStyle w:val="Heading5"/>
      </w:pPr>
      <w:r>
        <w:t xml:space="preserve">Step 2: Run the </w:t>
      </w:r>
      <w:proofErr w:type="spellStart"/>
      <w:r>
        <w:t>munkiimport</w:t>
      </w:r>
      <w:proofErr w:type="spellEnd"/>
      <w:r>
        <w:t xml:space="preserve"> tool and provide it a path to our downloaded disk image</w:t>
      </w:r>
    </w:p>
    <w:p w14:paraId="146A2DBF" w14:textId="77777777" w:rsidR="00FD57D0" w:rsidRDefault="00FD57D0" w:rsidP="00C22BA2">
      <w:proofErr w:type="spellStart"/>
      <w:r>
        <w:t>munkiimport</w:t>
      </w:r>
      <w:proofErr w:type="spellEnd"/>
      <w:r>
        <w:t xml:space="preserve"> then asks us to confirm or override some info about the package.  </w:t>
      </w:r>
    </w:p>
    <w:p w14:paraId="1CDB61F4" w14:textId="77777777" w:rsidR="00FD57D0" w:rsidRDefault="00FD57D0" w:rsidP="00C22BA2"/>
    <w:p w14:paraId="57111D15" w14:textId="57D0FC30" w:rsidR="00C22BA2" w:rsidRDefault="00FD57D0" w:rsidP="00C22BA2">
      <w:r>
        <w:t>Accept the item name, but provide a new Display name and Description</w:t>
      </w:r>
    </w:p>
    <w:p w14:paraId="0767B22E" w14:textId="302B420A" w:rsidR="00FD57D0" w:rsidRDefault="00FD57D0" w:rsidP="00C22BA2"/>
    <w:p w14:paraId="06913D5F" w14:textId="2F525AF7" w:rsidR="00FD57D0" w:rsidRDefault="00FD57D0" w:rsidP="00C22BA2">
      <w:r>
        <w:t>Accept the version and the catalogs</w:t>
      </w:r>
    </w:p>
    <w:p w14:paraId="05788010" w14:textId="7AD5A07A" w:rsidR="00FD57D0" w:rsidRDefault="00FD57D0" w:rsidP="00C22BA2"/>
    <w:p w14:paraId="707A7123" w14:textId="52631075" w:rsidR="00FD57D0" w:rsidRDefault="00FD57D0" w:rsidP="00C22BA2">
      <w:r>
        <w:t xml:space="preserve">Then </w:t>
      </w:r>
      <w:proofErr w:type="spellStart"/>
      <w:r>
        <w:t>munkiimport</w:t>
      </w:r>
      <w:proofErr w:type="spellEnd"/>
      <w:r>
        <w:t xml:space="preserve"> prints back our choices and asks if we want to import the item.  Yes.</w:t>
      </w:r>
    </w:p>
    <w:p w14:paraId="3D7B4108" w14:textId="3C7AA94C" w:rsidR="00FD57D0" w:rsidRDefault="00FD57D0" w:rsidP="00C22BA2"/>
    <w:p w14:paraId="48BD96D6" w14:textId="285AD4BE" w:rsidR="00FD57D0" w:rsidRDefault="00FD57D0" w:rsidP="00C22BA2">
      <w:proofErr w:type="spellStart"/>
      <w:r>
        <w:t>munkiimport</w:t>
      </w:r>
      <w:proofErr w:type="spellEnd"/>
      <w:r>
        <w:t xml:space="preserve"> asks us to upload the package to a subdirectory path:  upload to a directory named “Mozilla” inside the directory named “apps”.</w:t>
      </w:r>
    </w:p>
    <w:p w14:paraId="3FA055D0" w14:textId="0508EFC5" w:rsidR="00FD57D0" w:rsidRDefault="00FD57D0" w:rsidP="00C22BA2"/>
    <w:p w14:paraId="42E31EED" w14:textId="004D3612" w:rsidR="00FD57D0" w:rsidRDefault="00FD57D0" w:rsidP="00C22BA2">
      <w:proofErr w:type="spellStart"/>
      <w:r>
        <w:t>munkiimport</w:t>
      </w:r>
      <w:proofErr w:type="spellEnd"/>
      <w:r>
        <w:t xml:space="preserve"> looks for an existing icon for Firefox, offers to create one for us:  Yes.</w:t>
      </w:r>
    </w:p>
    <w:p w14:paraId="2D200717" w14:textId="40BCB9D3" w:rsidR="00FD57D0" w:rsidRDefault="00FD57D0" w:rsidP="00C22BA2"/>
    <w:p w14:paraId="2331ABEC" w14:textId="208FA598" w:rsidR="00FD57D0" w:rsidRDefault="00FD57D0" w:rsidP="00C22BA2">
      <w:proofErr w:type="spellStart"/>
      <w:r>
        <w:t>munkiimport</w:t>
      </w:r>
      <w:proofErr w:type="spellEnd"/>
      <w:r>
        <w:t xml:space="preserve"> copies the Firefox package to:  /Users/Shared/</w:t>
      </w:r>
      <w:proofErr w:type="spellStart"/>
      <w:r>
        <w:t>munki_repo</w:t>
      </w:r>
      <w:proofErr w:type="spellEnd"/>
      <w:r>
        <w:t>/pkgs/apps/</w:t>
      </w:r>
      <w:proofErr w:type="spellStart"/>
      <w:proofErr w:type="gramStart"/>
      <w:r>
        <w:t>mozilla</w:t>
      </w:r>
      <w:proofErr w:type="spellEnd"/>
      <w:r>
        <w:t>, and</w:t>
      </w:r>
      <w:proofErr w:type="gramEnd"/>
      <w:r>
        <w:t xml:space="preserve"> save the </w:t>
      </w:r>
      <w:proofErr w:type="spellStart"/>
      <w:r>
        <w:t>pkginfo</w:t>
      </w:r>
      <w:proofErr w:type="spellEnd"/>
      <w:r>
        <w:t xml:space="preserve"> to /User/Shared/</w:t>
      </w:r>
      <w:proofErr w:type="spellStart"/>
      <w:r>
        <w:t>munki_rep</w:t>
      </w:r>
      <w:proofErr w:type="spellEnd"/>
      <w:r>
        <w:t>/</w:t>
      </w:r>
      <w:proofErr w:type="spellStart"/>
      <w:r>
        <w:t>pkgsinfo</w:t>
      </w:r>
      <w:proofErr w:type="spellEnd"/>
      <w:r>
        <w:t>/apps/</w:t>
      </w:r>
      <w:proofErr w:type="spellStart"/>
      <w:r>
        <w:t>mozilla</w:t>
      </w:r>
      <w:proofErr w:type="spellEnd"/>
      <w:r>
        <w:t>/Firefox-61.0.2</w:t>
      </w:r>
    </w:p>
    <w:p w14:paraId="41D07A3B" w14:textId="75EE043E" w:rsidR="00FD57D0" w:rsidRDefault="00FD57D0" w:rsidP="00C22BA2"/>
    <w:p w14:paraId="74154FA4" w14:textId="5CE21621" w:rsidR="00FD57D0" w:rsidRDefault="00FD57D0" w:rsidP="00C22BA2">
      <w:r>
        <w:lastRenderedPageBreak/>
        <w:t>Then asked:</w:t>
      </w:r>
    </w:p>
    <w:p w14:paraId="6877D01E" w14:textId="577810D3" w:rsidR="00FD57D0" w:rsidRDefault="00FD57D0" w:rsidP="00C22BA2"/>
    <w:p w14:paraId="342A4725" w14:textId="542AE451" w:rsidR="00FD57D0" w:rsidRDefault="00FD57D0" w:rsidP="00C22BA2">
      <w:r>
        <w:t>Rebuild catalogs? [y/n] y</w:t>
      </w:r>
    </w:p>
    <w:p w14:paraId="0C85E221" w14:textId="0740B248" w:rsidR="00FD57D0" w:rsidRDefault="00FD57D0" w:rsidP="00C22BA2"/>
    <w:p w14:paraId="580420AA" w14:textId="4DABA2BB" w:rsidR="00FD57D0" w:rsidRDefault="00FD57D0" w:rsidP="00C22BA2">
      <w:r>
        <w:t>Single item is added to the testing catalog.  To test, go to:</w:t>
      </w:r>
    </w:p>
    <w:p w14:paraId="4C8EC529" w14:textId="1C2E9EF2" w:rsidR="00FD57D0" w:rsidRDefault="00FD57D0" w:rsidP="00C22BA2"/>
    <w:p w14:paraId="439476B7" w14:textId="4AB9690F" w:rsidR="00FD57D0" w:rsidRDefault="00000000" w:rsidP="00C22BA2">
      <w:hyperlink r:id="rId26" w:history="1">
        <w:r w:rsidR="00FD57D0" w:rsidRPr="00130941">
          <w:rPr>
            <w:rStyle w:val="Hyperlink"/>
          </w:rPr>
          <w:t>http://localhost/munki_repo/catalogs/testing</w:t>
        </w:r>
      </w:hyperlink>
      <w:r w:rsidR="00FD57D0">
        <w:t xml:space="preserve"> - will see a property list which contains a </w:t>
      </w:r>
      <w:proofErr w:type="spellStart"/>
      <w:r w:rsidR="00FD57D0">
        <w:t>pkginfo</w:t>
      </w:r>
      <w:proofErr w:type="spellEnd"/>
      <w:r w:rsidR="00FD57D0">
        <w:t xml:space="preserve"> for Firefox.</w:t>
      </w:r>
    </w:p>
    <w:p w14:paraId="46003FC9" w14:textId="129BEBF9" w:rsidR="00FD57D0" w:rsidRDefault="00FD57D0" w:rsidP="00C22BA2"/>
    <w:p w14:paraId="02B85CCB" w14:textId="7525A5B5" w:rsidR="00FD57D0" w:rsidRPr="00C22BA2" w:rsidRDefault="00A1638B" w:rsidP="00FD57D0">
      <w:pPr>
        <w:pStyle w:val="Heading5"/>
      </w:pPr>
      <w:r>
        <w:t xml:space="preserve">Step 3:  </w:t>
      </w:r>
      <w:r w:rsidR="00FD57D0">
        <w:t>Creating a client manifest</w:t>
      </w:r>
    </w:p>
    <w:p w14:paraId="585844D3" w14:textId="2FF93196" w:rsidR="00DE517A" w:rsidRDefault="00DE517A" w:rsidP="00DE517A">
      <w:r>
        <w:t xml:space="preserve"> </w:t>
      </w:r>
      <w:r w:rsidR="00FD57D0">
        <w:t>Client manifest tells Munki what to install.</w:t>
      </w:r>
    </w:p>
    <w:p w14:paraId="05F01B31" w14:textId="674FD627" w:rsidR="00FD57D0" w:rsidRDefault="00FD57D0" w:rsidP="00DE517A"/>
    <w:p w14:paraId="7CD78E93" w14:textId="30C6CB0C" w:rsidR="00FD57D0" w:rsidRDefault="00FD57D0" w:rsidP="00DE517A">
      <w:r>
        <w:t xml:space="preserve">Use </w:t>
      </w:r>
      <w:proofErr w:type="spellStart"/>
      <w:r>
        <w:t>manifestutil</w:t>
      </w:r>
      <w:proofErr w:type="spellEnd"/>
      <w:r>
        <w:t>:</w:t>
      </w:r>
    </w:p>
    <w:p w14:paraId="556854CA" w14:textId="1E89A386" w:rsidR="00FD57D0" w:rsidRDefault="00FD57D0" w:rsidP="00DE517A"/>
    <w:p w14:paraId="2D615AEF" w14:textId="77777777" w:rsidR="00FD57D0" w:rsidRDefault="00FD57D0" w:rsidP="00FD57D0">
      <w:r>
        <w:t>% /</w:t>
      </w:r>
      <w:proofErr w:type="spellStart"/>
      <w:r>
        <w:t>usr</w:t>
      </w:r>
      <w:proofErr w:type="spellEnd"/>
      <w:r>
        <w:t>/local/</w:t>
      </w:r>
      <w:proofErr w:type="spellStart"/>
      <w:r>
        <w:t>munki</w:t>
      </w:r>
      <w:proofErr w:type="spellEnd"/>
      <w:r>
        <w:t>/</w:t>
      </w:r>
      <w:proofErr w:type="spellStart"/>
      <w:r>
        <w:t>manifestutil</w:t>
      </w:r>
      <w:proofErr w:type="spellEnd"/>
      <w:r>
        <w:t xml:space="preserve"> </w:t>
      </w:r>
    </w:p>
    <w:p w14:paraId="0AEA5673" w14:textId="77777777" w:rsidR="00FD57D0" w:rsidRDefault="00FD57D0" w:rsidP="00FD57D0">
      <w:r>
        <w:t>Entering interactive mode... (type "help" for commands)</w:t>
      </w:r>
    </w:p>
    <w:p w14:paraId="5B03222A" w14:textId="77777777" w:rsidR="00FD57D0" w:rsidRDefault="00FD57D0" w:rsidP="00FD57D0">
      <w:r>
        <w:t xml:space="preserve">&gt; new-manifest </w:t>
      </w:r>
      <w:proofErr w:type="spellStart"/>
      <w:r>
        <w:t>site_default</w:t>
      </w:r>
      <w:proofErr w:type="spellEnd"/>
    </w:p>
    <w:p w14:paraId="22427B6D" w14:textId="77777777" w:rsidR="00FD57D0" w:rsidRDefault="00FD57D0" w:rsidP="00FD57D0">
      <w:r>
        <w:t xml:space="preserve">&gt; add-catalog testing --manifest </w:t>
      </w:r>
      <w:proofErr w:type="spellStart"/>
      <w:r>
        <w:t>site_default</w:t>
      </w:r>
      <w:proofErr w:type="spellEnd"/>
    </w:p>
    <w:p w14:paraId="6B85DA17" w14:textId="77777777" w:rsidR="00FD57D0" w:rsidRDefault="00FD57D0" w:rsidP="00FD57D0">
      <w:r>
        <w:t xml:space="preserve">Added testing to catalogs of manifest </w:t>
      </w:r>
      <w:proofErr w:type="spellStart"/>
      <w:r>
        <w:t>site_default</w:t>
      </w:r>
      <w:proofErr w:type="spellEnd"/>
      <w:r>
        <w:t>.</w:t>
      </w:r>
    </w:p>
    <w:p w14:paraId="090C87DD" w14:textId="77777777" w:rsidR="00FD57D0" w:rsidRDefault="00FD57D0" w:rsidP="00FD57D0">
      <w:r>
        <w:t xml:space="preserve">&gt; add-pkg Firefox --manifest </w:t>
      </w:r>
      <w:proofErr w:type="spellStart"/>
      <w:r>
        <w:t>site_default</w:t>
      </w:r>
      <w:proofErr w:type="spellEnd"/>
    </w:p>
    <w:p w14:paraId="40C4E527" w14:textId="77777777" w:rsidR="00FD57D0" w:rsidRDefault="00FD57D0" w:rsidP="00FD57D0">
      <w:r>
        <w:t xml:space="preserve">Added Firefox to section </w:t>
      </w:r>
      <w:proofErr w:type="spellStart"/>
      <w:r>
        <w:t>managed_installs</w:t>
      </w:r>
      <w:proofErr w:type="spellEnd"/>
      <w:r>
        <w:t xml:space="preserve"> of manifest </w:t>
      </w:r>
      <w:proofErr w:type="spellStart"/>
      <w:r>
        <w:t>site_default</w:t>
      </w:r>
      <w:proofErr w:type="spellEnd"/>
      <w:r>
        <w:t>.</w:t>
      </w:r>
    </w:p>
    <w:p w14:paraId="215312DD" w14:textId="04800D2D" w:rsidR="00FD57D0" w:rsidRDefault="00FD57D0" w:rsidP="00FD57D0">
      <w:r>
        <w:t>&gt; exit</w:t>
      </w:r>
    </w:p>
    <w:p w14:paraId="3F863730" w14:textId="1AFFFCFD" w:rsidR="00A1638B" w:rsidRDefault="00A1638B" w:rsidP="00FD57D0"/>
    <w:p w14:paraId="69993380" w14:textId="6A369A37" w:rsidR="00A1638B" w:rsidRPr="00DE517A" w:rsidRDefault="00A1638B" w:rsidP="00FD57D0">
      <w:r>
        <w:t>We have created a new manifest named “</w:t>
      </w:r>
      <w:proofErr w:type="spellStart"/>
      <w:r>
        <w:t>site_default</w:t>
      </w:r>
      <w:proofErr w:type="spellEnd"/>
      <w:r>
        <w:t>”.  We have added “testing” to the list of catalogs to consult, and “Firefox” to the list of packages to install.</w:t>
      </w:r>
    </w:p>
    <w:p w14:paraId="4DEF472D" w14:textId="77777777" w:rsidR="00DE517A" w:rsidRPr="00DE517A" w:rsidRDefault="00DE517A" w:rsidP="00DE517A"/>
    <w:p w14:paraId="2C2B3049" w14:textId="59570872" w:rsidR="00DE517A" w:rsidRDefault="00A1638B" w:rsidP="0027714B">
      <w:r>
        <w:t>Check your work:  http://localhost/munki_repo/manifests/site_default.</w:t>
      </w:r>
    </w:p>
    <w:p w14:paraId="0111B640" w14:textId="405302CC" w:rsidR="00DE517A" w:rsidRDefault="00DE517A" w:rsidP="0027714B"/>
    <w:p w14:paraId="4B9F1145" w14:textId="121036B7" w:rsidR="00A1638B" w:rsidRDefault="00A1638B" w:rsidP="00A1638B">
      <w:pPr>
        <w:pStyle w:val="Heading5"/>
      </w:pPr>
      <w:r>
        <w:t>Step 4:  Munki Client Configuration</w:t>
      </w:r>
    </w:p>
    <w:p w14:paraId="130FCAC6" w14:textId="0B63999D" w:rsidR="00A1638B" w:rsidRDefault="00A1638B" w:rsidP="0027714B">
      <w:r>
        <w:t>Client stores its configuration in /Library/Preferences/</w:t>
      </w:r>
      <w:proofErr w:type="spellStart"/>
      <w:r>
        <w:t>ManagedInstalls.plist</w:t>
      </w:r>
      <w:proofErr w:type="spellEnd"/>
      <w:r>
        <w:t>.  Need to create it:</w:t>
      </w:r>
    </w:p>
    <w:p w14:paraId="0708DD00" w14:textId="7A130EFB" w:rsidR="00A1638B" w:rsidRDefault="00A1638B" w:rsidP="0027714B"/>
    <w:p w14:paraId="4832A60C" w14:textId="5DE5E0ED" w:rsidR="00A1638B" w:rsidRDefault="00A1638B" w:rsidP="0027714B">
      <w:proofErr w:type="spellStart"/>
      <w:r w:rsidRPr="00A1638B">
        <w:t>sudo</w:t>
      </w:r>
      <w:proofErr w:type="spellEnd"/>
      <w:r w:rsidRPr="00A1638B">
        <w:t xml:space="preserve"> defaults write /Library/Preferences/</w:t>
      </w:r>
      <w:proofErr w:type="spellStart"/>
      <w:r w:rsidRPr="00A1638B">
        <w:t>ManagedInstalls</w:t>
      </w:r>
      <w:proofErr w:type="spellEnd"/>
      <w:r w:rsidRPr="00A1638B">
        <w:t xml:space="preserve"> </w:t>
      </w:r>
      <w:proofErr w:type="spellStart"/>
      <w:r w:rsidRPr="00A1638B">
        <w:t>SoftwareRepoURL</w:t>
      </w:r>
      <w:proofErr w:type="spellEnd"/>
      <w:r w:rsidRPr="00A1638B">
        <w:t xml:space="preserve"> </w:t>
      </w:r>
      <w:hyperlink r:id="rId27" w:history="1">
        <w:r w:rsidRPr="00130941">
          <w:rPr>
            <w:rStyle w:val="Hyperlink"/>
          </w:rPr>
          <w:t>http://localhost/munki_repo</w:t>
        </w:r>
      </w:hyperlink>
    </w:p>
    <w:p w14:paraId="0B0D6E37" w14:textId="35044841" w:rsidR="00A1638B" w:rsidRDefault="00A1638B" w:rsidP="0027714B"/>
    <w:p w14:paraId="0054ADB3" w14:textId="2FC45347" w:rsidR="00A1638B" w:rsidRDefault="00A1638B" w:rsidP="0027714B">
      <w:r>
        <w:t xml:space="preserve">We’ve told the client tools the top-level URL for the </w:t>
      </w:r>
      <w:proofErr w:type="spellStart"/>
      <w:r>
        <w:t>munki</w:t>
      </w:r>
      <w:proofErr w:type="spellEnd"/>
      <w:r>
        <w:t xml:space="preserve"> repo:  </w:t>
      </w:r>
      <w:hyperlink r:id="rId28" w:history="1">
        <w:r w:rsidRPr="00130941">
          <w:rPr>
            <w:rStyle w:val="Hyperlink"/>
          </w:rPr>
          <w:t>http://localhost/munki_repo</w:t>
        </w:r>
      </w:hyperlink>
      <w:r>
        <w:t>.</w:t>
      </w:r>
    </w:p>
    <w:p w14:paraId="2B744E31" w14:textId="3C95DCC8" w:rsidR="00A1638B" w:rsidRDefault="00A1638B" w:rsidP="0027714B"/>
    <w:p w14:paraId="5C43AF95" w14:textId="291640B9" w:rsidR="00A1638B" w:rsidRDefault="00A1638B" w:rsidP="0027714B">
      <w:r>
        <w:t>Check your work:</w:t>
      </w:r>
    </w:p>
    <w:p w14:paraId="55BDC808" w14:textId="6CAFB80A" w:rsidR="00A1638B" w:rsidRDefault="00A1638B" w:rsidP="0027714B"/>
    <w:p w14:paraId="2C344F5F" w14:textId="5DCB0C6A" w:rsidR="00A1638B" w:rsidRDefault="00A1638B" w:rsidP="0027714B">
      <w:r w:rsidRPr="00A1638B">
        <w:t>defaults read /Library/Preferences/</w:t>
      </w:r>
      <w:proofErr w:type="spellStart"/>
      <w:r w:rsidRPr="00A1638B">
        <w:t>ManagedInstalls</w:t>
      </w:r>
      <w:proofErr w:type="spellEnd"/>
    </w:p>
    <w:p w14:paraId="51A8308C" w14:textId="3C5B563B" w:rsidR="00A1638B" w:rsidRDefault="00A1638B" w:rsidP="0027714B"/>
    <w:p w14:paraId="1707FA71" w14:textId="3BE7DD88" w:rsidR="00A1638B" w:rsidRDefault="00A1638B" w:rsidP="00A1638B">
      <w:pPr>
        <w:pStyle w:val="Heading5"/>
      </w:pPr>
      <w:r>
        <w:t>Test the Munki Client Software</w:t>
      </w:r>
    </w:p>
    <w:p w14:paraId="492A89F1" w14:textId="489BA229" w:rsidR="00A1638B" w:rsidRDefault="00A1638B" w:rsidP="0027714B">
      <w:r>
        <w:lastRenderedPageBreak/>
        <w:t>Run the Munki client from the command line to download Firefox:</w:t>
      </w:r>
    </w:p>
    <w:p w14:paraId="6FE865BC" w14:textId="4193C081" w:rsidR="00A1638B" w:rsidRDefault="00A1638B" w:rsidP="0027714B"/>
    <w:p w14:paraId="6418F6ED" w14:textId="77777777" w:rsidR="00A1638B" w:rsidRDefault="00A1638B" w:rsidP="00A1638B">
      <w:proofErr w:type="spellStart"/>
      <w:r>
        <w:t>sudo</w:t>
      </w:r>
      <w:proofErr w:type="spellEnd"/>
      <w:r>
        <w:t xml:space="preserve"> /</w:t>
      </w:r>
      <w:proofErr w:type="spellStart"/>
      <w:r>
        <w:t>usr</w:t>
      </w:r>
      <w:proofErr w:type="spellEnd"/>
      <w:r>
        <w:t>/local/</w:t>
      </w:r>
      <w:proofErr w:type="spellStart"/>
      <w:r>
        <w:t>munki</w:t>
      </w:r>
      <w:proofErr w:type="spellEnd"/>
      <w:r>
        <w:t>/</w:t>
      </w:r>
      <w:proofErr w:type="spellStart"/>
      <w:r>
        <w:t>managedsoftwareupdate</w:t>
      </w:r>
      <w:proofErr w:type="spellEnd"/>
      <w:r>
        <w:t xml:space="preserve"> </w:t>
      </w:r>
    </w:p>
    <w:p w14:paraId="2CC5D20B" w14:textId="77777777" w:rsidR="00A1638B" w:rsidRDefault="00A1638B" w:rsidP="00A1638B">
      <w:r>
        <w:t>Managed Software Update Tool</w:t>
      </w:r>
    </w:p>
    <w:p w14:paraId="3C17B1B5" w14:textId="77777777" w:rsidR="00A1638B" w:rsidRDefault="00A1638B" w:rsidP="00A1638B">
      <w:r>
        <w:t>Copyright 2010-2014 The Munki Project</w:t>
      </w:r>
    </w:p>
    <w:p w14:paraId="7409520E" w14:textId="77777777" w:rsidR="00A1638B" w:rsidRDefault="00A1638B" w:rsidP="00A1638B">
      <w:r>
        <w:t>https://github.com/munki/munki</w:t>
      </w:r>
    </w:p>
    <w:p w14:paraId="249DD31B" w14:textId="77777777" w:rsidR="00A1638B" w:rsidRDefault="00A1638B" w:rsidP="00A1638B">
      <w:r>
        <w:t xml:space="preserve">    </w:t>
      </w:r>
    </w:p>
    <w:p w14:paraId="55B87B90" w14:textId="77777777" w:rsidR="00A1638B" w:rsidRDefault="00A1638B" w:rsidP="00A1638B">
      <w:r>
        <w:t>Downloading Firefox 61.0.2.dmg...</w:t>
      </w:r>
    </w:p>
    <w:p w14:paraId="21692B77" w14:textId="77777777" w:rsidR="00A1638B" w:rsidRDefault="00A1638B" w:rsidP="00A1638B">
      <w:r>
        <w:t xml:space="preserve">    </w:t>
      </w:r>
      <w:proofErr w:type="gramStart"/>
      <w:r>
        <w:t>0..20..</w:t>
      </w:r>
      <w:proofErr w:type="gramEnd"/>
      <w:r>
        <w:t>40..60..80..100</w:t>
      </w:r>
    </w:p>
    <w:p w14:paraId="5AB53A23" w14:textId="77777777" w:rsidR="00A1638B" w:rsidRDefault="00A1638B" w:rsidP="00A1638B">
      <w:r>
        <w:t>Verifying package integrity...</w:t>
      </w:r>
    </w:p>
    <w:p w14:paraId="75843C9C" w14:textId="77777777" w:rsidR="00A1638B" w:rsidRDefault="00A1638B" w:rsidP="00A1638B">
      <w:r>
        <w:t>The following items will be installed or upgraded:</w:t>
      </w:r>
    </w:p>
    <w:p w14:paraId="6D161C16" w14:textId="77777777" w:rsidR="00A1638B" w:rsidRDefault="00A1638B" w:rsidP="00A1638B">
      <w:r>
        <w:t xml:space="preserve">    + Firefox-61.0.2</w:t>
      </w:r>
    </w:p>
    <w:p w14:paraId="04407C18" w14:textId="77777777" w:rsidR="00A1638B" w:rsidRDefault="00A1638B" w:rsidP="00A1638B">
      <w:r>
        <w:t xml:space="preserve">        Web browser from Mozilla</w:t>
      </w:r>
    </w:p>
    <w:p w14:paraId="38E56130" w14:textId="77777777" w:rsidR="00A1638B" w:rsidRDefault="00A1638B" w:rsidP="00A1638B">
      <w:r>
        <w:t xml:space="preserve">    </w:t>
      </w:r>
    </w:p>
    <w:p w14:paraId="1046184A" w14:textId="77777777" w:rsidR="00A1638B" w:rsidRDefault="00A1638B" w:rsidP="00A1638B">
      <w:r>
        <w:t xml:space="preserve">Run </w:t>
      </w:r>
    </w:p>
    <w:p w14:paraId="6C2AD62F" w14:textId="77777777" w:rsidR="00A1638B" w:rsidRDefault="00A1638B" w:rsidP="00A1638B"/>
    <w:p w14:paraId="5C4CDB38" w14:textId="37EDA0D2" w:rsidR="00A1638B" w:rsidRDefault="00A1638B" w:rsidP="00A1638B">
      <w:proofErr w:type="spellStart"/>
      <w:r>
        <w:t>managedsoftwareupdate</w:t>
      </w:r>
      <w:proofErr w:type="spellEnd"/>
      <w:r>
        <w:t xml:space="preserve"> --</w:t>
      </w:r>
      <w:proofErr w:type="spellStart"/>
      <w:proofErr w:type="gramStart"/>
      <w:r>
        <w:t>installonly</w:t>
      </w:r>
      <w:proofErr w:type="spellEnd"/>
      <w:r>
        <w:t xml:space="preserve">  install</w:t>
      </w:r>
      <w:proofErr w:type="gramEnd"/>
      <w:r>
        <w:t xml:space="preserve"> the downloaded updates</w:t>
      </w:r>
      <w:r w:rsidR="009148D0">
        <w:t xml:space="preserve">, or use the Managed Software </w:t>
      </w:r>
      <w:proofErr w:type="spellStart"/>
      <w:r w:rsidR="009148D0">
        <w:t>Center.app</w:t>
      </w:r>
      <w:proofErr w:type="spellEnd"/>
      <w:r w:rsidR="009148D0">
        <w:t xml:space="preserve"> to install.</w:t>
      </w:r>
    </w:p>
    <w:p w14:paraId="63A21AC2" w14:textId="5CE964E8" w:rsidR="00A1638B" w:rsidRDefault="00A1638B" w:rsidP="00A1638B"/>
    <w:p w14:paraId="00D10FB9" w14:textId="0C1235B8" w:rsidR="00A1638B" w:rsidRDefault="00A1638B" w:rsidP="00A1638B">
      <w:pPr>
        <w:pStyle w:val="Heading5"/>
      </w:pPr>
      <w:r>
        <w:t xml:space="preserve">Demonstrating Managed Software </w:t>
      </w:r>
      <w:proofErr w:type="spellStart"/>
      <w:r>
        <w:t>Center.app</w:t>
      </w:r>
      <w:proofErr w:type="spellEnd"/>
    </w:p>
    <w:p w14:paraId="31A37C88" w14:textId="41547C58" w:rsidR="00A1638B" w:rsidRDefault="00A1638B" w:rsidP="00A1638B">
      <w:r>
        <w:t xml:space="preserve">/Applications/Managed Software </w:t>
      </w:r>
      <w:proofErr w:type="spellStart"/>
      <w:r>
        <w:t>Center.app</w:t>
      </w:r>
      <w:proofErr w:type="spellEnd"/>
    </w:p>
    <w:p w14:paraId="61331129" w14:textId="7F263FE3" w:rsidR="00A1638B" w:rsidRDefault="00A1638B" w:rsidP="00A1638B"/>
    <w:p w14:paraId="796DDA2D" w14:textId="62F29D57" w:rsidR="00A1638B" w:rsidRDefault="00A1638B" w:rsidP="00A1638B">
      <w:r>
        <w:t xml:space="preserve">Can use this to install Firefox by clicking on </w:t>
      </w:r>
      <w:r w:rsidRPr="00A1638B">
        <w:rPr>
          <w:b/>
          <w:bCs/>
        </w:rPr>
        <w:t>Update</w:t>
      </w:r>
      <w:r>
        <w:t>.</w:t>
      </w:r>
    </w:p>
    <w:p w14:paraId="12B3C601" w14:textId="77777777" w:rsidR="00A1638B" w:rsidRDefault="00A1638B" w:rsidP="00A1638B"/>
    <w:p w14:paraId="55C66DDC" w14:textId="118B650E" w:rsidR="00A1638B" w:rsidRPr="00A1638B" w:rsidRDefault="00A1638B" w:rsidP="0027714B">
      <w:pPr>
        <w:rPr>
          <w:b/>
          <w:bCs/>
        </w:rPr>
      </w:pPr>
      <w:r w:rsidRPr="00A1638B">
        <w:rPr>
          <w:b/>
          <w:bCs/>
        </w:rPr>
        <w:t>To remove the local Munki server</w:t>
      </w:r>
    </w:p>
    <w:p w14:paraId="2BB07B77" w14:textId="2C7D529B" w:rsidR="00A1638B" w:rsidRDefault="00A1638B" w:rsidP="0027714B"/>
    <w:p w14:paraId="76B96A42" w14:textId="77777777" w:rsidR="00A1638B" w:rsidRDefault="00A1638B" w:rsidP="00A1638B">
      <w:proofErr w:type="spellStart"/>
      <w:r>
        <w:t>sudo</w:t>
      </w:r>
      <w:proofErr w:type="spellEnd"/>
      <w:r>
        <w:t xml:space="preserve"> </w:t>
      </w:r>
      <w:proofErr w:type="spellStart"/>
      <w:r>
        <w:t>apachectl</w:t>
      </w:r>
      <w:proofErr w:type="spellEnd"/>
      <w:r>
        <w:t xml:space="preserve"> stop</w:t>
      </w:r>
    </w:p>
    <w:p w14:paraId="422E69DA" w14:textId="77777777" w:rsidR="00A1638B" w:rsidRDefault="00A1638B" w:rsidP="00A1638B">
      <w:proofErr w:type="spellStart"/>
      <w:r>
        <w:t>sudo</w:t>
      </w:r>
      <w:proofErr w:type="spellEnd"/>
      <w:r>
        <w:t xml:space="preserve"> rm /Library/</w:t>
      </w:r>
      <w:proofErr w:type="spellStart"/>
      <w:r>
        <w:t>WebServer</w:t>
      </w:r>
      <w:proofErr w:type="spellEnd"/>
      <w:r>
        <w:t>/Documents/</w:t>
      </w:r>
      <w:proofErr w:type="spellStart"/>
      <w:r>
        <w:t>munki_repo</w:t>
      </w:r>
      <w:proofErr w:type="spellEnd"/>
    </w:p>
    <w:p w14:paraId="5ED6DDFF" w14:textId="099F9E0D" w:rsidR="00A1638B" w:rsidRDefault="00A1638B" w:rsidP="00A1638B">
      <w:proofErr w:type="spellStart"/>
      <w:r>
        <w:t>sudo</w:t>
      </w:r>
      <w:proofErr w:type="spellEnd"/>
      <w:r>
        <w:t xml:space="preserve"> rm -r /Users/Shared/</w:t>
      </w:r>
      <w:proofErr w:type="spellStart"/>
      <w:r>
        <w:t>munki_repo</w:t>
      </w:r>
      <w:proofErr w:type="spellEnd"/>
    </w:p>
    <w:p w14:paraId="71BD90A6" w14:textId="4B7F01A2" w:rsidR="00A1638B" w:rsidRDefault="00A1638B" w:rsidP="0027714B"/>
    <w:p w14:paraId="626E846F" w14:textId="0757563E" w:rsidR="00A1638B" w:rsidRPr="00A1638B" w:rsidRDefault="00A1638B" w:rsidP="0027714B">
      <w:pPr>
        <w:rPr>
          <w:b/>
          <w:bCs/>
        </w:rPr>
      </w:pPr>
      <w:r w:rsidRPr="00A1638B">
        <w:rPr>
          <w:b/>
          <w:bCs/>
        </w:rPr>
        <w:t>To remove the local install of the Munki client and its data:</w:t>
      </w:r>
    </w:p>
    <w:p w14:paraId="3C9430C3" w14:textId="1C1F7113" w:rsidR="00A1638B" w:rsidRDefault="00A1638B" w:rsidP="0027714B"/>
    <w:p w14:paraId="7D419D45" w14:textId="4CA8E011" w:rsidR="00A1638B" w:rsidRDefault="00000000" w:rsidP="0027714B">
      <w:hyperlink r:id="rId29" w:history="1">
        <w:r w:rsidR="000B7B41" w:rsidRPr="00130941">
          <w:rPr>
            <w:rStyle w:val="Hyperlink"/>
          </w:rPr>
          <w:t>https://github.com/munki/munki/wiki/Removing-Munki</w:t>
        </w:r>
      </w:hyperlink>
    </w:p>
    <w:p w14:paraId="0CA7C514" w14:textId="21E51D59" w:rsidR="000B7B41" w:rsidRDefault="000B7B41" w:rsidP="0027714B"/>
    <w:p w14:paraId="48D25295" w14:textId="77777777" w:rsidR="000B7B41" w:rsidRDefault="000B7B41" w:rsidP="000B7B41">
      <w:proofErr w:type="spellStart"/>
      <w:r>
        <w:t>sudo</w:t>
      </w:r>
      <w:proofErr w:type="spellEnd"/>
      <w:r>
        <w:t xml:space="preserve"> </w:t>
      </w:r>
      <w:proofErr w:type="spellStart"/>
      <w:r>
        <w:t>launchctl</w:t>
      </w:r>
      <w:proofErr w:type="spellEnd"/>
      <w:r>
        <w:t xml:space="preserve"> unload </w:t>
      </w:r>
      <w:proofErr w:type="gramStart"/>
      <w:r>
        <w:t>/Library/</w:t>
      </w:r>
      <w:proofErr w:type="spellStart"/>
      <w:r>
        <w:t>LaunchDaemons</w:t>
      </w:r>
      <w:proofErr w:type="spellEnd"/>
      <w:r>
        <w:t>/com.googlecode.munki.*</w:t>
      </w:r>
      <w:proofErr w:type="gramEnd"/>
    </w:p>
    <w:p w14:paraId="47B6FD36" w14:textId="77777777" w:rsidR="000B7B41" w:rsidRDefault="000B7B41" w:rsidP="000B7B41"/>
    <w:p w14:paraId="521CEDB6" w14:textId="77777777" w:rsidR="000B7B41" w:rsidRDefault="000B7B41" w:rsidP="000B7B41">
      <w:proofErr w:type="spellStart"/>
      <w:r>
        <w:t>sudo</w:t>
      </w:r>
      <w:proofErr w:type="spellEnd"/>
      <w:r>
        <w:t xml:space="preserve"> rm -rf "/Applications/Utilities/Managed Software </w:t>
      </w:r>
      <w:proofErr w:type="spellStart"/>
      <w:r>
        <w:t>Update.app</w:t>
      </w:r>
      <w:proofErr w:type="spellEnd"/>
      <w:r>
        <w:t>"</w:t>
      </w:r>
    </w:p>
    <w:p w14:paraId="3AD84AF1" w14:textId="77777777" w:rsidR="000B7B41" w:rsidRDefault="000B7B41" w:rsidP="000B7B41">
      <w:proofErr w:type="spellStart"/>
      <w:r>
        <w:t>sudo</w:t>
      </w:r>
      <w:proofErr w:type="spellEnd"/>
      <w:r>
        <w:t xml:space="preserve"> rm -rf "/Applications/Managed Software </w:t>
      </w:r>
      <w:proofErr w:type="spellStart"/>
      <w:r>
        <w:t>Center.app</w:t>
      </w:r>
      <w:proofErr w:type="spellEnd"/>
      <w:r>
        <w:t>"</w:t>
      </w:r>
    </w:p>
    <w:p w14:paraId="16BFC1A4" w14:textId="77777777" w:rsidR="000B7B41" w:rsidRDefault="000B7B41" w:rsidP="000B7B41"/>
    <w:p w14:paraId="55746BFF" w14:textId="77777777" w:rsidR="000B7B41" w:rsidRDefault="000B7B41" w:rsidP="000B7B41">
      <w:proofErr w:type="spellStart"/>
      <w:r>
        <w:t>sudo</w:t>
      </w:r>
      <w:proofErr w:type="spellEnd"/>
      <w:r>
        <w:t xml:space="preserve"> rm -f </w:t>
      </w:r>
      <w:proofErr w:type="gramStart"/>
      <w:r>
        <w:t>/Library/</w:t>
      </w:r>
      <w:proofErr w:type="spellStart"/>
      <w:r>
        <w:t>LaunchDaemons</w:t>
      </w:r>
      <w:proofErr w:type="spellEnd"/>
      <w:r>
        <w:t>/com.googlecode.munki.*</w:t>
      </w:r>
      <w:proofErr w:type="gramEnd"/>
    </w:p>
    <w:p w14:paraId="6E5FF10C" w14:textId="77777777" w:rsidR="000B7B41" w:rsidRDefault="000B7B41" w:rsidP="000B7B41">
      <w:proofErr w:type="spellStart"/>
      <w:r>
        <w:t>sudo</w:t>
      </w:r>
      <w:proofErr w:type="spellEnd"/>
      <w:r>
        <w:t xml:space="preserve"> rm -f </w:t>
      </w:r>
      <w:proofErr w:type="gramStart"/>
      <w:r>
        <w:t>/Library/</w:t>
      </w:r>
      <w:proofErr w:type="spellStart"/>
      <w:r>
        <w:t>LaunchAgents</w:t>
      </w:r>
      <w:proofErr w:type="spellEnd"/>
      <w:r>
        <w:t>/com.googlecode.munki.*</w:t>
      </w:r>
      <w:proofErr w:type="gramEnd"/>
    </w:p>
    <w:p w14:paraId="71AF4A46" w14:textId="77777777" w:rsidR="000B7B41" w:rsidRDefault="000B7B41" w:rsidP="000B7B41">
      <w:proofErr w:type="spellStart"/>
      <w:r>
        <w:t>sudo</w:t>
      </w:r>
      <w:proofErr w:type="spellEnd"/>
      <w:r>
        <w:t xml:space="preserve"> rm -rf "/Library/Managed Installs"</w:t>
      </w:r>
    </w:p>
    <w:p w14:paraId="6CC15570" w14:textId="77777777" w:rsidR="000B7B41" w:rsidRDefault="000B7B41" w:rsidP="000B7B41">
      <w:proofErr w:type="spellStart"/>
      <w:r>
        <w:lastRenderedPageBreak/>
        <w:t>sudo</w:t>
      </w:r>
      <w:proofErr w:type="spellEnd"/>
      <w:r>
        <w:t xml:space="preserve"> rm -f /Library/Preferences/</w:t>
      </w:r>
      <w:proofErr w:type="spellStart"/>
      <w:r>
        <w:t>ManagedInstalls.plist</w:t>
      </w:r>
      <w:proofErr w:type="spellEnd"/>
    </w:p>
    <w:p w14:paraId="4FF7AD30" w14:textId="77777777" w:rsidR="000B7B41" w:rsidRDefault="000B7B41" w:rsidP="000B7B41">
      <w:proofErr w:type="spellStart"/>
      <w:r>
        <w:t>sudo</w:t>
      </w:r>
      <w:proofErr w:type="spellEnd"/>
      <w:r>
        <w:t xml:space="preserve"> rm -rf /</w:t>
      </w:r>
      <w:proofErr w:type="spellStart"/>
      <w:r>
        <w:t>usr</w:t>
      </w:r>
      <w:proofErr w:type="spellEnd"/>
      <w:r>
        <w:t>/local/</w:t>
      </w:r>
      <w:proofErr w:type="spellStart"/>
      <w:r>
        <w:t>munki</w:t>
      </w:r>
      <w:proofErr w:type="spellEnd"/>
    </w:p>
    <w:p w14:paraId="6BBBDBE2" w14:textId="77777777" w:rsidR="000B7B41" w:rsidRDefault="000B7B41" w:rsidP="000B7B41">
      <w:proofErr w:type="spellStart"/>
      <w:r>
        <w:t>sudo</w:t>
      </w:r>
      <w:proofErr w:type="spellEnd"/>
      <w:r>
        <w:t xml:space="preserve"> rm /</w:t>
      </w:r>
      <w:proofErr w:type="spellStart"/>
      <w:r>
        <w:t>etc</w:t>
      </w:r>
      <w:proofErr w:type="spellEnd"/>
      <w:r>
        <w:t>/</w:t>
      </w:r>
      <w:proofErr w:type="spellStart"/>
      <w:proofErr w:type="gramStart"/>
      <w:r>
        <w:t>paths.d</w:t>
      </w:r>
      <w:proofErr w:type="spellEnd"/>
      <w:proofErr w:type="gramEnd"/>
      <w:r>
        <w:t>/</w:t>
      </w:r>
      <w:proofErr w:type="spellStart"/>
      <w:r>
        <w:t>munki</w:t>
      </w:r>
      <w:proofErr w:type="spellEnd"/>
    </w:p>
    <w:p w14:paraId="20EF57F4" w14:textId="77777777" w:rsidR="000B7B41" w:rsidRDefault="000B7B41" w:rsidP="000B7B41"/>
    <w:p w14:paraId="190DE005" w14:textId="77777777" w:rsidR="000B7B41" w:rsidRDefault="000B7B41" w:rsidP="000B7B41">
      <w:proofErr w:type="spellStart"/>
      <w:r>
        <w:t>sudo</w:t>
      </w:r>
      <w:proofErr w:type="spellEnd"/>
      <w:r>
        <w:t xml:space="preserve"> </w:t>
      </w:r>
      <w:proofErr w:type="spellStart"/>
      <w:r>
        <w:t>pkgutil</w:t>
      </w:r>
      <w:proofErr w:type="spellEnd"/>
      <w:r>
        <w:t xml:space="preserve"> --forget </w:t>
      </w:r>
      <w:proofErr w:type="spellStart"/>
      <w:proofErr w:type="gramStart"/>
      <w:r>
        <w:t>com.googlecode</w:t>
      </w:r>
      <w:proofErr w:type="gramEnd"/>
      <w:r>
        <w:t>.munki.admin</w:t>
      </w:r>
      <w:proofErr w:type="spellEnd"/>
    </w:p>
    <w:p w14:paraId="4457D205" w14:textId="77777777" w:rsidR="000B7B41" w:rsidRDefault="000B7B41" w:rsidP="000B7B41">
      <w:proofErr w:type="spellStart"/>
      <w:r>
        <w:t>sudo</w:t>
      </w:r>
      <w:proofErr w:type="spellEnd"/>
      <w:r>
        <w:t xml:space="preserve"> </w:t>
      </w:r>
      <w:proofErr w:type="spellStart"/>
      <w:r>
        <w:t>pkgutil</w:t>
      </w:r>
      <w:proofErr w:type="spellEnd"/>
      <w:r>
        <w:t xml:space="preserve"> --forget </w:t>
      </w:r>
      <w:proofErr w:type="spellStart"/>
      <w:r>
        <w:t>com.googlecode.munki.app</w:t>
      </w:r>
      <w:proofErr w:type="spellEnd"/>
    </w:p>
    <w:p w14:paraId="7820D81D" w14:textId="77777777" w:rsidR="000B7B41" w:rsidRDefault="000B7B41" w:rsidP="000B7B41">
      <w:proofErr w:type="spellStart"/>
      <w:r>
        <w:t>sudo</w:t>
      </w:r>
      <w:proofErr w:type="spellEnd"/>
      <w:r>
        <w:t xml:space="preserve"> </w:t>
      </w:r>
      <w:proofErr w:type="spellStart"/>
      <w:r>
        <w:t>pkgutil</w:t>
      </w:r>
      <w:proofErr w:type="spellEnd"/>
      <w:r>
        <w:t xml:space="preserve"> --forget </w:t>
      </w:r>
      <w:proofErr w:type="spellStart"/>
      <w:proofErr w:type="gramStart"/>
      <w:r>
        <w:t>com.googlecode</w:t>
      </w:r>
      <w:proofErr w:type="gramEnd"/>
      <w:r>
        <w:t>.munki.core</w:t>
      </w:r>
      <w:proofErr w:type="spellEnd"/>
    </w:p>
    <w:p w14:paraId="1F0FC99F" w14:textId="77777777" w:rsidR="000B7B41" w:rsidRDefault="000B7B41" w:rsidP="000B7B41">
      <w:proofErr w:type="spellStart"/>
      <w:r>
        <w:t>sudo</w:t>
      </w:r>
      <w:proofErr w:type="spellEnd"/>
      <w:r>
        <w:t xml:space="preserve"> </w:t>
      </w:r>
      <w:proofErr w:type="spellStart"/>
      <w:r>
        <w:t>pkgutil</w:t>
      </w:r>
      <w:proofErr w:type="spellEnd"/>
      <w:r>
        <w:t xml:space="preserve"> --forget </w:t>
      </w:r>
      <w:proofErr w:type="spellStart"/>
      <w:proofErr w:type="gramStart"/>
      <w:r>
        <w:t>com.googlecode</w:t>
      </w:r>
      <w:proofErr w:type="gramEnd"/>
      <w:r>
        <w:t>.munki.launchd</w:t>
      </w:r>
      <w:proofErr w:type="spellEnd"/>
    </w:p>
    <w:p w14:paraId="3BB6A09E" w14:textId="77777777" w:rsidR="000B7B41" w:rsidRDefault="000B7B41" w:rsidP="000B7B41">
      <w:proofErr w:type="spellStart"/>
      <w:r>
        <w:t>sudo</w:t>
      </w:r>
      <w:proofErr w:type="spellEnd"/>
      <w:r>
        <w:t xml:space="preserve"> </w:t>
      </w:r>
      <w:proofErr w:type="spellStart"/>
      <w:r>
        <w:t>pkgutil</w:t>
      </w:r>
      <w:proofErr w:type="spellEnd"/>
      <w:r>
        <w:t xml:space="preserve"> --forget </w:t>
      </w:r>
      <w:proofErr w:type="spellStart"/>
      <w:r>
        <w:t>com.googlecode.munki.app_usage</w:t>
      </w:r>
      <w:proofErr w:type="spellEnd"/>
    </w:p>
    <w:p w14:paraId="6DA394FA" w14:textId="23C9B911" w:rsidR="000B7B41" w:rsidRDefault="000B7B41" w:rsidP="000B7B41">
      <w:proofErr w:type="spellStart"/>
      <w:r>
        <w:t>sudo</w:t>
      </w:r>
      <w:proofErr w:type="spellEnd"/>
      <w:r>
        <w:t xml:space="preserve"> </w:t>
      </w:r>
      <w:proofErr w:type="spellStart"/>
      <w:r>
        <w:t>pkgutil</w:t>
      </w:r>
      <w:proofErr w:type="spellEnd"/>
      <w:r>
        <w:t xml:space="preserve"> --forget </w:t>
      </w:r>
      <w:proofErr w:type="spellStart"/>
      <w:proofErr w:type="gramStart"/>
      <w:r>
        <w:t>com.googlecode</w:t>
      </w:r>
      <w:proofErr w:type="gramEnd"/>
      <w:r>
        <w:t>.munki.python</w:t>
      </w:r>
      <w:proofErr w:type="spellEnd"/>
    </w:p>
    <w:p w14:paraId="05150682" w14:textId="20D98B4B" w:rsidR="004336D1" w:rsidRDefault="004336D1" w:rsidP="000B7B41"/>
    <w:p w14:paraId="13F54311" w14:textId="77777777" w:rsidR="004336D1" w:rsidRDefault="004336D1" w:rsidP="000B7B41"/>
    <w:p w14:paraId="02241959" w14:textId="77777777" w:rsidR="004336D1" w:rsidRDefault="004336D1" w:rsidP="000B7B41"/>
    <w:p w14:paraId="6B8ED18F" w14:textId="77777777" w:rsidR="004336D1" w:rsidRPr="003D2FE1" w:rsidRDefault="004336D1" w:rsidP="000B7B41"/>
    <w:sectPr w:rsidR="004336D1" w:rsidRPr="003D2FE1" w:rsidSect="00085593">
      <w:headerReference w:type="even" r:id="rId30"/>
      <w:headerReference w:type="default" r:id="rId31"/>
      <w:footerReference w:type="even"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D90C" w14:textId="77777777" w:rsidR="00A46490" w:rsidRDefault="00A46490" w:rsidP="003D2FE1">
      <w:r>
        <w:separator/>
      </w:r>
    </w:p>
    <w:p w14:paraId="00377EF3" w14:textId="77777777" w:rsidR="00A46490" w:rsidRDefault="00A46490" w:rsidP="003D2FE1"/>
  </w:endnote>
  <w:endnote w:type="continuationSeparator" w:id="0">
    <w:p w14:paraId="6B269D73" w14:textId="77777777" w:rsidR="00A46490" w:rsidRDefault="00A46490" w:rsidP="003D2FE1">
      <w:r>
        <w:continuationSeparator/>
      </w:r>
    </w:p>
    <w:p w14:paraId="43733432" w14:textId="77777777" w:rsidR="00A46490" w:rsidRDefault="00A46490" w:rsidP="003D2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490"/>
      <w:gridCol w:w="3820"/>
      <w:gridCol w:w="3490"/>
    </w:tblGrid>
    <w:tr w:rsidR="0037776C" w:rsidRPr="00CA0FEA" w14:paraId="2BC63710" w14:textId="77777777" w:rsidTr="00C071C7">
      <w:trPr>
        <w:trHeight w:val="151"/>
      </w:trPr>
      <w:tc>
        <w:tcPr>
          <w:tcW w:w="2250" w:type="pct"/>
          <w:tcBorders>
            <w:bottom w:val="single" w:sz="4" w:space="0" w:color="4F81BD"/>
          </w:tcBorders>
        </w:tcPr>
        <w:p w14:paraId="5CEE2493" w14:textId="77777777" w:rsidR="0037776C" w:rsidRDefault="0037776C" w:rsidP="003D2FE1"/>
      </w:tc>
      <w:tc>
        <w:tcPr>
          <w:tcW w:w="500" w:type="pct"/>
          <w:vMerge w:val="restart"/>
          <w:noWrap/>
          <w:vAlign w:val="center"/>
        </w:tcPr>
        <w:p w14:paraId="36FE02CE" w14:textId="77777777" w:rsidR="0037776C" w:rsidRPr="00CA0FEA" w:rsidRDefault="00BE53C0" w:rsidP="003D2FE1">
          <w:r w:rsidRPr="0019489C">
            <w:t xml:space="preserve">© </w:t>
          </w:r>
          <w:proofErr w:type="gramStart"/>
          <w:r>
            <w:t xml:space="preserve">2008 </w:t>
          </w:r>
          <w:r w:rsidRPr="0019489C">
            <w:t xml:space="preserve"> </w:t>
          </w:r>
          <w:proofErr w:type="spellStart"/>
          <w:r w:rsidRPr="0019489C">
            <w:t>Ekaru</w:t>
          </w:r>
          <w:proofErr w:type="spellEnd"/>
          <w:proofErr w:type="gramEnd"/>
          <w:r w:rsidRPr="0019489C">
            <w:t>, LLC</w:t>
          </w:r>
          <w:r>
            <w:t>.  All Rights Reserved.</w:t>
          </w:r>
        </w:p>
      </w:tc>
      <w:tc>
        <w:tcPr>
          <w:tcW w:w="2250" w:type="pct"/>
          <w:tcBorders>
            <w:bottom w:val="single" w:sz="4" w:space="0" w:color="4F81BD"/>
          </w:tcBorders>
        </w:tcPr>
        <w:p w14:paraId="49BE7CCA" w14:textId="77777777" w:rsidR="0037776C" w:rsidRDefault="0037776C" w:rsidP="003D2FE1"/>
      </w:tc>
    </w:tr>
    <w:tr w:rsidR="0037776C" w:rsidRPr="00CA0FEA" w14:paraId="0B69537C" w14:textId="77777777" w:rsidTr="00C071C7">
      <w:trPr>
        <w:trHeight w:val="150"/>
      </w:trPr>
      <w:tc>
        <w:tcPr>
          <w:tcW w:w="2250" w:type="pct"/>
          <w:tcBorders>
            <w:top w:val="single" w:sz="4" w:space="0" w:color="4F81BD"/>
          </w:tcBorders>
        </w:tcPr>
        <w:p w14:paraId="6E3B26F1" w14:textId="77777777" w:rsidR="0037776C" w:rsidRDefault="0037776C" w:rsidP="003D2FE1"/>
      </w:tc>
      <w:tc>
        <w:tcPr>
          <w:tcW w:w="500" w:type="pct"/>
          <w:vMerge/>
        </w:tcPr>
        <w:p w14:paraId="6E51EC5A" w14:textId="77777777" w:rsidR="0037776C" w:rsidRDefault="0037776C" w:rsidP="003D2FE1"/>
      </w:tc>
      <w:tc>
        <w:tcPr>
          <w:tcW w:w="2250" w:type="pct"/>
          <w:tcBorders>
            <w:top w:val="single" w:sz="4" w:space="0" w:color="4F81BD"/>
          </w:tcBorders>
        </w:tcPr>
        <w:p w14:paraId="57E51BD3" w14:textId="77777777" w:rsidR="0037776C" w:rsidRDefault="0037776C" w:rsidP="003D2FE1"/>
      </w:tc>
    </w:tr>
  </w:tbl>
  <w:p w14:paraId="62B469C0" w14:textId="77777777" w:rsidR="0037776C" w:rsidRDefault="0037776C" w:rsidP="003D2FE1"/>
  <w:p w14:paraId="3E49E34F" w14:textId="77777777" w:rsidR="00B072F3" w:rsidRDefault="00B072F3" w:rsidP="003D2F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59992"/>
      <w:docPartObj>
        <w:docPartGallery w:val="Page Numbers (Bottom of Page)"/>
        <w:docPartUnique/>
      </w:docPartObj>
    </w:sdtPr>
    <w:sdtEndPr>
      <w:rPr>
        <w:i/>
        <w:iCs/>
      </w:rPr>
    </w:sdtEndPr>
    <w:sdtContent>
      <w:sdt>
        <w:sdtPr>
          <w:id w:val="-1769616900"/>
          <w:docPartObj>
            <w:docPartGallery w:val="Page Numbers (Top of Page)"/>
            <w:docPartUnique/>
          </w:docPartObj>
        </w:sdtPr>
        <w:sdtEndPr>
          <w:rPr>
            <w:i/>
            <w:iCs/>
          </w:rPr>
        </w:sdtEndPr>
        <w:sdtContent>
          <w:p w14:paraId="7051F99A" w14:textId="77777777" w:rsidR="008561A3" w:rsidRDefault="008561A3" w:rsidP="00964433">
            <w:pPr>
              <w:pStyle w:val="Footer"/>
              <w:tabs>
                <w:tab w:val="clear" w:pos="4680"/>
                <w:tab w:val="center" w:pos="5400"/>
              </w:tabs>
            </w:pPr>
          </w:p>
          <w:p w14:paraId="13E17DB0" w14:textId="77777777" w:rsidR="00C03E0C" w:rsidRPr="003D2FE1" w:rsidRDefault="00C03E0C" w:rsidP="00964433">
            <w:pPr>
              <w:pStyle w:val="Footer"/>
              <w:tabs>
                <w:tab w:val="clear" w:pos="4680"/>
                <w:tab w:val="clear" w:pos="9360"/>
                <w:tab w:val="center" w:pos="5400"/>
                <w:tab w:val="right" w:pos="10440"/>
              </w:tabs>
              <w:rPr>
                <w:i/>
                <w:iCs/>
              </w:rPr>
            </w:pPr>
            <w:proofErr w:type="spellStart"/>
            <w:r w:rsidRPr="003D2FE1">
              <w:rPr>
                <w:i/>
                <w:iCs/>
              </w:rPr>
              <w:t>r</w:t>
            </w:r>
            <w:r w:rsidR="003760AC" w:rsidRPr="003D2FE1">
              <w:rPr>
                <w:i/>
                <w:iCs/>
              </w:rPr>
              <w:t>gg</w:t>
            </w:r>
            <w:proofErr w:type="spellEnd"/>
            <w:r w:rsidRPr="003D2FE1">
              <w:rPr>
                <w:i/>
                <w:iCs/>
              </w:rPr>
              <w:tab/>
              <w:t>©</w:t>
            </w:r>
            <w:r w:rsidR="003760AC" w:rsidRPr="003D2FE1">
              <w:rPr>
                <w:i/>
                <w:iCs/>
              </w:rPr>
              <w:t xml:space="preserve"> 20</w:t>
            </w:r>
            <w:r w:rsidR="008561A3" w:rsidRPr="003D2FE1">
              <w:rPr>
                <w:i/>
                <w:iCs/>
              </w:rPr>
              <w:t>20</w:t>
            </w:r>
            <w:r w:rsidRPr="003D2FE1">
              <w:rPr>
                <w:i/>
                <w:iCs/>
              </w:rPr>
              <w:t xml:space="preserve"> All Rights Reserved</w:t>
            </w:r>
            <w:r w:rsidRPr="003D2FE1">
              <w:rPr>
                <w:i/>
                <w:iCs/>
              </w:rPr>
              <w:tab/>
              <w:t xml:space="preserve">Page </w:t>
            </w:r>
            <w:r w:rsidRPr="003D2FE1">
              <w:rPr>
                <w:b/>
                <w:bCs/>
                <w:i/>
                <w:iCs/>
              </w:rPr>
              <w:fldChar w:fldCharType="begin"/>
            </w:r>
            <w:r w:rsidRPr="003D2FE1">
              <w:rPr>
                <w:b/>
                <w:bCs/>
                <w:i/>
                <w:iCs/>
              </w:rPr>
              <w:instrText xml:space="preserve"> PAGE </w:instrText>
            </w:r>
            <w:r w:rsidRPr="003D2FE1">
              <w:rPr>
                <w:b/>
                <w:bCs/>
                <w:i/>
                <w:iCs/>
              </w:rPr>
              <w:fldChar w:fldCharType="separate"/>
            </w:r>
            <w:r w:rsidR="00112A49" w:rsidRPr="003D2FE1">
              <w:rPr>
                <w:b/>
                <w:bCs/>
                <w:i/>
                <w:iCs/>
                <w:noProof/>
              </w:rPr>
              <w:t>1</w:t>
            </w:r>
            <w:r w:rsidRPr="003D2FE1">
              <w:rPr>
                <w:b/>
                <w:bCs/>
                <w:i/>
                <w:iCs/>
              </w:rPr>
              <w:fldChar w:fldCharType="end"/>
            </w:r>
            <w:r w:rsidRPr="003D2FE1">
              <w:rPr>
                <w:i/>
                <w:iCs/>
              </w:rPr>
              <w:t xml:space="preserve"> of </w:t>
            </w:r>
            <w:r w:rsidRPr="003D2FE1">
              <w:rPr>
                <w:b/>
                <w:bCs/>
                <w:i/>
                <w:iCs/>
              </w:rPr>
              <w:fldChar w:fldCharType="begin"/>
            </w:r>
            <w:r w:rsidRPr="003D2FE1">
              <w:rPr>
                <w:b/>
                <w:bCs/>
                <w:i/>
                <w:iCs/>
              </w:rPr>
              <w:instrText xml:space="preserve"> NUMPAGES  </w:instrText>
            </w:r>
            <w:r w:rsidRPr="003D2FE1">
              <w:rPr>
                <w:b/>
                <w:bCs/>
                <w:i/>
                <w:iCs/>
              </w:rPr>
              <w:fldChar w:fldCharType="separate"/>
            </w:r>
            <w:r w:rsidR="00112A49" w:rsidRPr="003D2FE1">
              <w:rPr>
                <w:b/>
                <w:bCs/>
                <w:i/>
                <w:iCs/>
                <w:noProof/>
              </w:rPr>
              <w:t>1</w:t>
            </w:r>
            <w:r w:rsidRPr="003D2FE1">
              <w:rPr>
                <w:b/>
                <w:bCs/>
                <w:i/>
                <w:iCs/>
              </w:rPr>
              <w:fldChar w:fldCharType="end"/>
            </w:r>
          </w:p>
        </w:sdtContent>
      </w:sdt>
    </w:sdtContent>
  </w:sdt>
  <w:p w14:paraId="4C9F7C6A" w14:textId="77777777" w:rsidR="00F95602" w:rsidRDefault="00F95602" w:rsidP="003D2FE1"/>
  <w:p w14:paraId="1D74C02F" w14:textId="77777777" w:rsidR="00B072F3" w:rsidRDefault="00B072F3" w:rsidP="003D2F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CFF5" w14:textId="77777777" w:rsidR="00A46490" w:rsidRDefault="00A46490" w:rsidP="003D2FE1">
      <w:r>
        <w:separator/>
      </w:r>
    </w:p>
    <w:p w14:paraId="07ABAFC4" w14:textId="77777777" w:rsidR="00A46490" w:rsidRDefault="00A46490" w:rsidP="003D2FE1"/>
  </w:footnote>
  <w:footnote w:type="continuationSeparator" w:id="0">
    <w:p w14:paraId="0FB8EEC6" w14:textId="77777777" w:rsidR="00A46490" w:rsidRDefault="00A46490" w:rsidP="003D2FE1">
      <w:r>
        <w:continuationSeparator/>
      </w:r>
    </w:p>
    <w:p w14:paraId="44ACD87A" w14:textId="77777777" w:rsidR="00A46490" w:rsidRDefault="00A46490" w:rsidP="003D2F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8E2F" w14:textId="77777777" w:rsidR="000D5FD7" w:rsidRDefault="000D5FD7" w:rsidP="003D2FE1"/>
  <w:p w14:paraId="3064821C" w14:textId="77777777" w:rsidR="00F95602" w:rsidRDefault="00D4404A" w:rsidP="003D2FE1">
    <w:r>
      <w:rPr>
        <w:noProof/>
        <w:lang w:bidi="ar-SA"/>
      </w:rPr>
      <mc:AlternateContent>
        <mc:Choice Requires="wps">
          <w:drawing>
            <wp:anchor distT="0" distB="0" distL="114300" distR="114300" simplePos="0" relativeHeight="251658240" behindDoc="0" locked="0" layoutInCell="0" allowOverlap="1" wp14:anchorId="4977C34A" wp14:editId="128BDBCE">
              <wp:simplePos x="0" y="0"/>
              <wp:positionH relativeFrom="page">
                <wp:posOffset>361950</wp:posOffset>
              </wp:positionH>
              <wp:positionV relativeFrom="page">
                <wp:posOffset>371475</wp:posOffset>
              </wp:positionV>
              <wp:extent cx="762000" cy="21336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1336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C3339" w14:textId="77777777" w:rsidR="00F95602" w:rsidRPr="00750903" w:rsidRDefault="00B7211D" w:rsidP="003D2FE1">
                          <w:r w:rsidRPr="00750903">
                            <w:fldChar w:fldCharType="begin"/>
                          </w:r>
                          <w:r w:rsidR="00374C82" w:rsidRPr="00750903">
                            <w:instrText xml:space="preserve"> PAGE   \* MERGEFORMAT </w:instrText>
                          </w:r>
                          <w:r w:rsidRPr="00750903">
                            <w:fldChar w:fldCharType="separate"/>
                          </w:r>
                          <w:r w:rsidR="002F4484">
                            <w:rPr>
                              <w:noProof/>
                            </w:rPr>
                            <w:t>2</w:t>
                          </w:r>
                          <w:r w:rsidRPr="00750903">
                            <w:fldChar w:fldCharType="end"/>
                          </w:r>
                          <w:r w:rsidR="00EF03D5" w:rsidRPr="00750903">
                            <w:t xml:space="preserve">  of  </w:t>
                          </w:r>
                          <w:fldSimple w:instr=" NUMPAGES   \* MERGEFORMAT ">
                            <w:r w:rsidR="00112A49">
                              <w:rPr>
                                <w:noProof/>
                              </w:rPr>
                              <w:t>1</w:t>
                            </w:r>
                          </w:fldSimple>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4977C34A" id="_x0000_t202" coordsize="21600,21600" o:spt="202" path="m,l,21600r21600,l21600,xe">
              <v:stroke joinstyle="miter"/>
              <v:path gradientshapeok="t" o:connecttype="rect"/>
            </v:shapetype>
            <v:shape id="Text Box 7" o:spid="_x0000_s1026" type="#_x0000_t202" style="position:absolute;margin-left:28.5pt;margin-top:29.25pt;width:60pt;height:1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" o:allowincell="f" fillcolor="#4f81bd" stroked="f">
              <v:textbox inset=",0,,0">
                <w:txbxContent>
                  <w:p w14:paraId="1A7C3339" w14:textId="77777777" w:rsidR="00F95602" w:rsidRPr="00750903" w:rsidRDefault="00B7211D" w:rsidP="003D2FE1">
                    <w:r w:rsidRPr="00750903">
                      <w:fldChar w:fldCharType="begin"/>
                    </w:r>
                    <w:r w:rsidR="00374C82" w:rsidRPr="00750903">
                      <w:instrText xml:space="preserve"> PAGE   \* MERGEFORMAT </w:instrText>
                    </w:r>
                    <w:r w:rsidRPr="00750903">
                      <w:fldChar w:fldCharType="separate"/>
                    </w:r>
                    <w:r w:rsidR="002F4484">
                      <w:rPr>
                        <w:noProof/>
                      </w:rPr>
                      <w:t>2</w:t>
                    </w:r>
                    <w:r w:rsidRPr="00750903">
                      <w:fldChar w:fldCharType="end"/>
                    </w:r>
                    <w:r w:rsidR="00EF03D5" w:rsidRPr="00750903">
                      <w:t xml:space="preserve">  of  </w:t>
                    </w:r>
                    <w:fldSimple w:instr=" NUMPAGES   \* MERGEFORMAT ">
                      <w:r w:rsidR="00112A49">
                        <w:rPr>
                          <w:noProof/>
                        </w:rPr>
                        <w:t>1</w:t>
                      </w:r>
                    </w:fldSimple>
                  </w:p>
                </w:txbxContent>
              </v:textbox>
              <w10:wrap anchorx="page" anchory="page"/>
            </v:shape>
          </w:pict>
        </mc:Fallback>
      </mc:AlternateContent>
    </w:r>
  </w:p>
  <w:p w14:paraId="1AE03F45" w14:textId="77777777" w:rsidR="00B072F3" w:rsidRDefault="00B072F3" w:rsidP="003D2F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8213" w14:textId="56131F09" w:rsidR="008561A3" w:rsidRPr="003D2FE1" w:rsidRDefault="00257A55" w:rsidP="00934CAF">
    <w:pPr>
      <w:pStyle w:val="Header"/>
      <w:tabs>
        <w:tab w:val="clear" w:pos="9360"/>
        <w:tab w:val="right" w:pos="10440"/>
      </w:tabs>
      <w:rPr>
        <w:i/>
        <w:iCs/>
      </w:rPr>
    </w:pPr>
    <w:r w:rsidRPr="003D2FE1">
      <w:rPr>
        <w:i/>
        <w:iCs/>
      </w:rPr>
      <w:t>Randy Garland</w:t>
    </w:r>
    <w:r w:rsidR="008561A3" w:rsidRPr="003D2FE1">
      <w:rPr>
        <w:i/>
        <w:iCs/>
      </w:rPr>
      <w:tab/>
    </w:r>
    <w:r w:rsidR="008561A3" w:rsidRPr="003D2FE1">
      <w:rPr>
        <w:i/>
        <w:iCs/>
      </w:rPr>
      <w:tab/>
      <w:t>Last Updated On:</w:t>
    </w:r>
    <w:r w:rsidR="00DC5081">
      <w:rPr>
        <w:i/>
        <w:iCs/>
      </w:rPr>
      <w:t xml:space="preserve"> 10/25/2022</w:t>
    </w:r>
    <w:r w:rsidR="008561A3" w:rsidRPr="003D2FE1">
      <w:rPr>
        <w:i/>
        <w:iCs/>
      </w:rPr>
      <w:t xml:space="preserve">  </w:t>
    </w:r>
  </w:p>
  <w:p w14:paraId="42E5BF69" w14:textId="43D9A53D" w:rsidR="0019526F" w:rsidRPr="003D2FE1" w:rsidRDefault="00DC5081" w:rsidP="00934CAF">
    <w:pPr>
      <w:pStyle w:val="Header"/>
      <w:tabs>
        <w:tab w:val="clear" w:pos="9360"/>
        <w:tab w:val="right" w:pos="10440"/>
      </w:tabs>
      <w:rPr>
        <w:i/>
        <w:iCs/>
      </w:rPr>
    </w:pPr>
    <w:r>
      <w:rPr>
        <w:i/>
        <w:iCs/>
      </w:rPr>
      <w:t>Munki</w:t>
    </w:r>
    <w:r w:rsidR="008561A3" w:rsidRPr="003D2FE1">
      <w:rPr>
        <w:i/>
        <w:iCs/>
      </w:rPr>
      <w:tab/>
    </w:r>
    <w:r w:rsidR="008561A3" w:rsidRPr="003D2FE1">
      <w:rPr>
        <w:i/>
        <w:iCs/>
      </w:rPr>
      <w:tab/>
      <w:t>version 1.0</w:t>
    </w:r>
    <w:r w:rsidR="00291EEC" w:rsidRPr="003D2FE1">
      <w:rPr>
        <w:i/>
        <w:iCs/>
      </w:rPr>
      <w:tab/>
    </w:r>
    <w:r w:rsidR="00291EEC" w:rsidRPr="003D2FE1">
      <w:rPr>
        <w:i/>
        <w:iCs/>
      </w:rPr>
      <w:tab/>
    </w:r>
  </w:p>
  <w:p w14:paraId="02ECF4F1" w14:textId="77777777" w:rsidR="0019526F" w:rsidRDefault="0019526F" w:rsidP="003D2FE1">
    <w:pPr>
      <w:pStyle w:val="Header"/>
    </w:pPr>
  </w:p>
  <w:p w14:paraId="577D7434" w14:textId="77777777" w:rsidR="00B072F3" w:rsidRDefault="00B072F3" w:rsidP="003D2F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176"/>
    <w:multiLevelType w:val="multilevel"/>
    <w:tmpl w:val="AE684EF6"/>
    <w:name w:val="RG2"/>
    <w:lvl w:ilvl="0">
      <w:start w:val="1"/>
      <w:numFmt w:val="bullet"/>
      <w:pStyle w:val="RG3"/>
      <w:lvlText w:val=""/>
      <w:lvlJc w:val="left"/>
      <w:pPr>
        <w:ind w:left="432" w:hanging="432"/>
      </w:pPr>
      <w:rPr>
        <w:rFonts w:ascii="Wingdings" w:hAnsi="Wingdings" w:hint="default"/>
        <w:sz w:val="28"/>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1" w15:restartNumberingAfterBreak="0">
    <w:nsid w:val="038B08DF"/>
    <w:multiLevelType w:val="hybridMultilevel"/>
    <w:tmpl w:val="AF026D9A"/>
    <w:lvl w:ilvl="0" w:tplc="17FEBD54">
      <w:start w:val="1"/>
      <w:numFmt w:val="bullet"/>
      <w:pStyle w:val="Check"/>
      <w:lvlText w:val=""/>
      <w:lvlJc w:val="left"/>
      <w:pPr>
        <w:ind w:left="360" w:hanging="360"/>
      </w:pPr>
      <w:rPr>
        <w:rFonts w:ascii="Wingdings" w:hAnsi="Wingdings" w:hint="default"/>
        <w:sz w:val="32"/>
        <w:szCs w:val="32"/>
      </w:rPr>
    </w:lvl>
    <w:lvl w:ilvl="1" w:tplc="AB824CAE">
      <w:start w:val="1"/>
      <w:numFmt w:val="bullet"/>
      <w:lvlText w:val=""/>
      <w:lvlJc w:val="left"/>
      <w:pPr>
        <w:ind w:left="360" w:hanging="360"/>
      </w:pPr>
      <w:rPr>
        <w:rFonts w:ascii="Wingdings" w:hAnsi="Wingdings" w:hint="default"/>
        <w:sz w:val="26"/>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86837C3"/>
    <w:multiLevelType w:val="hybridMultilevel"/>
    <w:tmpl w:val="AB82409E"/>
    <w:lvl w:ilvl="0" w:tplc="3DAE88CE">
      <w:start w:val="1"/>
      <w:numFmt w:val="bullet"/>
      <w:pStyle w:val="Checkbx-clsd"/>
      <w:lvlText w:val=""/>
      <w:lvlJc w:val="left"/>
      <w:pPr>
        <w:ind w:left="360" w:hanging="360"/>
      </w:pPr>
      <w:rPr>
        <w:rFonts w:ascii="Wingdings" w:hAnsi="Wing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F18C8"/>
    <w:multiLevelType w:val="multilevel"/>
    <w:tmpl w:val="72B63FCC"/>
    <w:styleLink w:val="RG"/>
    <w:lvl w:ilvl="0">
      <w:start w:val="1"/>
      <w:numFmt w:val="bullet"/>
      <w:lvlText w:val=""/>
      <w:lvlJc w:val="left"/>
      <w:pPr>
        <w:ind w:left="432" w:hanging="432"/>
      </w:pPr>
      <w:rPr>
        <w:rFonts w:ascii="Wingdings" w:hAnsi="Wingdings" w:hint="default"/>
        <w:sz w:val="28"/>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F3296E"/>
    <w:multiLevelType w:val="multilevel"/>
    <w:tmpl w:val="72B63FCC"/>
    <w:name w:val="_RG22"/>
    <w:numStyleLink w:val="RG"/>
  </w:abstractNum>
  <w:abstractNum w:abstractNumId="5" w15:restartNumberingAfterBreak="0">
    <w:nsid w:val="3508427E"/>
    <w:multiLevelType w:val="multilevel"/>
    <w:tmpl w:val="72B63FCC"/>
    <w:name w:val="_RG2"/>
    <w:lvl w:ilvl="0">
      <w:start w:val="1"/>
      <w:numFmt w:val="bullet"/>
      <w:lvlText w:val=""/>
      <w:lvlJc w:val="left"/>
      <w:pPr>
        <w:ind w:left="432" w:hanging="432"/>
      </w:pPr>
      <w:rPr>
        <w:rFonts w:ascii="Wingdings" w:hAnsi="Wingdings" w:hint="default"/>
        <w:sz w:val="28"/>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4506BE5"/>
    <w:multiLevelType w:val="multilevel"/>
    <w:tmpl w:val="FAA8B164"/>
    <w:name w:val="_RG2"/>
    <w:lvl w:ilvl="0">
      <w:start w:val="1"/>
      <w:numFmt w:val="bullet"/>
      <w:lvlText w:val=""/>
      <w:lvlJc w:val="left"/>
      <w:pPr>
        <w:ind w:left="432" w:hanging="432"/>
      </w:pPr>
      <w:rPr>
        <w:rFonts w:ascii="Wingdings" w:hAnsi="Wingdings" w:hint="default"/>
        <w:sz w:val="28"/>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1584" w:hanging="288"/>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58F4CBE"/>
    <w:multiLevelType w:val="hybridMultilevel"/>
    <w:tmpl w:val="08587502"/>
    <w:lvl w:ilvl="0" w:tplc="33A6B486">
      <w:start w:val="1"/>
      <w:numFmt w:val="bullet"/>
      <w:pStyle w:val="ArrowOpen"/>
      <w:lvlText w:val=""/>
      <w:lvlJc w:val="left"/>
      <w:pPr>
        <w:ind w:left="360" w:hanging="360"/>
      </w:pPr>
      <w:rPr>
        <w:rFonts w:ascii="Wingdings 3" w:hAnsi="Wingdings 3"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F46508"/>
    <w:multiLevelType w:val="hybridMultilevel"/>
    <w:tmpl w:val="869ECEF8"/>
    <w:name w:val="RG"/>
    <w:lvl w:ilvl="0" w:tplc="C9AAF888">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F523A"/>
    <w:multiLevelType w:val="hybridMultilevel"/>
    <w:tmpl w:val="F6DAC958"/>
    <w:lvl w:ilvl="0" w:tplc="D8027D3C">
      <w:start w:val="1"/>
      <w:numFmt w:val="bullet"/>
      <w:pStyle w:val="ArrowClosed"/>
      <w:lvlText w:val=""/>
      <w:lvlJc w:val="left"/>
      <w:pPr>
        <w:ind w:left="360" w:hanging="360"/>
      </w:pPr>
      <w:rPr>
        <w:rFonts w:ascii="Wingdings 3" w:hAnsi="Wingdings 3"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B82CD9"/>
    <w:multiLevelType w:val="hybridMultilevel"/>
    <w:tmpl w:val="8EFE28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B0440EE"/>
    <w:multiLevelType w:val="hybridMultilevel"/>
    <w:tmpl w:val="4D4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9672A"/>
    <w:multiLevelType w:val="hybridMultilevel"/>
    <w:tmpl w:val="8EFE2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FA64BC"/>
    <w:multiLevelType w:val="hybridMultilevel"/>
    <w:tmpl w:val="A3DCC132"/>
    <w:lvl w:ilvl="0" w:tplc="40B6DDD2">
      <w:start w:val="1"/>
      <w:numFmt w:val="bullet"/>
      <w:pStyle w:val="Diamond"/>
      <w:lvlText w:val=""/>
      <w:lvlJc w:val="left"/>
      <w:pPr>
        <w:ind w:left="360" w:hanging="360"/>
      </w:pPr>
      <w:rPr>
        <w:rFonts w:ascii="Wingdings" w:hAnsi="Wingdings"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FD582C"/>
    <w:multiLevelType w:val="hybridMultilevel"/>
    <w:tmpl w:val="714603FA"/>
    <w:lvl w:ilvl="0" w:tplc="FEBE7D10">
      <w:start w:val="1"/>
      <w:numFmt w:val="bullet"/>
      <w:pStyle w:val="Checkbox"/>
      <w:lvlText w:val=""/>
      <w:lvlJc w:val="left"/>
      <w:pPr>
        <w:ind w:left="450" w:hanging="360"/>
      </w:pPr>
      <w:rPr>
        <w:rFonts w:ascii="Wingdings" w:hAnsi="Wingdings" w:hint="default"/>
        <w:sz w:val="28"/>
      </w:rPr>
    </w:lvl>
    <w:lvl w:ilvl="1" w:tplc="04090003">
      <w:start w:val="1"/>
      <w:numFmt w:val="bullet"/>
      <w:lvlText w:val="o"/>
      <w:lvlJc w:val="left"/>
      <w:pPr>
        <w:ind w:left="1170" w:hanging="360"/>
      </w:pPr>
      <w:rPr>
        <w:rFonts w:ascii="Courier New" w:hAnsi="Courier New" w:cs="Courier New" w:hint="default"/>
      </w:rPr>
    </w:lvl>
    <w:lvl w:ilvl="2" w:tplc="9DF8994E">
      <w:start w:val="1"/>
      <w:numFmt w:val="bullet"/>
      <w:pStyle w:val="Style1"/>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AAF56BE"/>
    <w:multiLevelType w:val="multilevel"/>
    <w:tmpl w:val="FAA8B164"/>
    <w:name w:val="_RG"/>
    <w:lvl w:ilvl="0">
      <w:start w:val="1"/>
      <w:numFmt w:val="bullet"/>
      <w:lvlText w:val=""/>
      <w:lvlJc w:val="left"/>
      <w:pPr>
        <w:ind w:left="432" w:hanging="432"/>
      </w:pPr>
      <w:rPr>
        <w:rFonts w:ascii="Wingdings" w:hAnsi="Wingdings" w:hint="default"/>
        <w:sz w:val="28"/>
      </w:rPr>
    </w:lvl>
    <w:lvl w:ilvl="1">
      <w:start w:val="1"/>
      <w:numFmt w:val="bullet"/>
      <w:lvlText w:val="o"/>
      <w:lvlJc w:val="left"/>
      <w:pPr>
        <w:ind w:left="720" w:hanging="288"/>
      </w:pPr>
      <w:rPr>
        <w:rFonts w:ascii="Courier New" w:hAnsi="Courier New" w:hint="default"/>
      </w:rPr>
    </w:lvl>
    <w:lvl w:ilvl="2">
      <w:start w:val="1"/>
      <w:numFmt w:val="bullet"/>
      <w:lvlText w:val=""/>
      <w:lvlJc w:val="left"/>
      <w:pPr>
        <w:ind w:left="1152" w:hanging="288"/>
      </w:pPr>
      <w:rPr>
        <w:rFonts w:ascii="Wingdings" w:hAnsi="Wingdings" w:hint="default"/>
      </w:rPr>
    </w:lvl>
    <w:lvl w:ilvl="3">
      <w:start w:val="1"/>
      <w:numFmt w:val="bullet"/>
      <w:lvlText w:val=""/>
      <w:lvlJc w:val="left"/>
      <w:pPr>
        <w:ind w:left="1584" w:hanging="288"/>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55669117">
    <w:abstractNumId w:val="14"/>
  </w:num>
  <w:num w:numId="2" w16cid:durableId="1806124154">
    <w:abstractNumId w:val="7"/>
  </w:num>
  <w:num w:numId="3" w16cid:durableId="76294241">
    <w:abstractNumId w:val="9"/>
  </w:num>
  <w:num w:numId="4" w16cid:durableId="152574266">
    <w:abstractNumId w:val="13"/>
  </w:num>
  <w:num w:numId="5" w16cid:durableId="1254624994">
    <w:abstractNumId w:val="1"/>
  </w:num>
  <w:num w:numId="6" w16cid:durableId="1666785765">
    <w:abstractNumId w:val="2"/>
  </w:num>
  <w:num w:numId="7" w16cid:durableId="967202920">
    <w:abstractNumId w:val="15"/>
  </w:num>
  <w:num w:numId="8" w16cid:durableId="2042779653">
    <w:abstractNumId w:val="3"/>
  </w:num>
  <w:num w:numId="9" w16cid:durableId="449931427">
    <w:abstractNumId w:val="8"/>
  </w:num>
  <w:num w:numId="10" w16cid:durableId="517357835">
    <w:abstractNumId w:val="0"/>
  </w:num>
  <w:num w:numId="11" w16cid:durableId="357778459">
    <w:abstractNumId w:val="12"/>
  </w:num>
  <w:num w:numId="12" w16cid:durableId="1477919463">
    <w:abstractNumId w:val="11"/>
  </w:num>
  <w:num w:numId="13" w16cid:durableId="8055889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1"/>
    <w:rsid w:val="00010C4C"/>
    <w:rsid w:val="00014395"/>
    <w:rsid w:val="0001469D"/>
    <w:rsid w:val="00015AAE"/>
    <w:rsid w:val="0002198B"/>
    <w:rsid w:val="0005537A"/>
    <w:rsid w:val="00062786"/>
    <w:rsid w:val="00063246"/>
    <w:rsid w:val="00085593"/>
    <w:rsid w:val="000924B1"/>
    <w:rsid w:val="000B584E"/>
    <w:rsid w:val="000B7B41"/>
    <w:rsid w:val="000C1F91"/>
    <w:rsid w:val="000D5FD7"/>
    <w:rsid w:val="000D67EA"/>
    <w:rsid w:val="000F169A"/>
    <w:rsid w:val="00112A49"/>
    <w:rsid w:val="00125170"/>
    <w:rsid w:val="0013508B"/>
    <w:rsid w:val="00143387"/>
    <w:rsid w:val="0014693B"/>
    <w:rsid w:val="001848B8"/>
    <w:rsid w:val="0019489C"/>
    <w:rsid w:val="0019526F"/>
    <w:rsid w:val="001A533D"/>
    <w:rsid w:val="001C14EC"/>
    <w:rsid w:val="001F1FC9"/>
    <w:rsid w:val="002050F2"/>
    <w:rsid w:val="002051A0"/>
    <w:rsid w:val="00223CAF"/>
    <w:rsid w:val="002274BC"/>
    <w:rsid w:val="002369AC"/>
    <w:rsid w:val="002455EC"/>
    <w:rsid w:val="002476B5"/>
    <w:rsid w:val="00252995"/>
    <w:rsid w:val="00257A55"/>
    <w:rsid w:val="002737DE"/>
    <w:rsid w:val="0027714B"/>
    <w:rsid w:val="00286C9B"/>
    <w:rsid w:val="00291EEC"/>
    <w:rsid w:val="002924A0"/>
    <w:rsid w:val="0029596F"/>
    <w:rsid w:val="002A6777"/>
    <w:rsid w:val="002E190F"/>
    <w:rsid w:val="002E2E78"/>
    <w:rsid w:val="002E32D3"/>
    <w:rsid w:val="002F1619"/>
    <w:rsid w:val="002F3C63"/>
    <w:rsid w:val="002F4484"/>
    <w:rsid w:val="002F55BF"/>
    <w:rsid w:val="00315AD5"/>
    <w:rsid w:val="003326FC"/>
    <w:rsid w:val="00342CA6"/>
    <w:rsid w:val="00353A77"/>
    <w:rsid w:val="003565E0"/>
    <w:rsid w:val="00363E10"/>
    <w:rsid w:val="00364C15"/>
    <w:rsid w:val="0036578F"/>
    <w:rsid w:val="00374C82"/>
    <w:rsid w:val="003760AC"/>
    <w:rsid w:val="0037776C"/>
    <w:rsid w:val="00383FD3"/>
    <w:rsid w:val="00393332"/>
    <w:rsid w:val="0039435E"/>
    <w:rsid w:val="003A058C"/>
    <w:rsid w:val="003B5929"/>
    <w:rsid w:val="003B68B7"/>
    <w:rsid w:val="003C6BBD"/>
    <w:rsid w:val="003D10E6"/>
    <w:rsid w:val="003D2FE1"/>
    <w:rsid w:val="003D768E"/>
    <w:rsid w:val="003E6B80"/>
    <w:rsid w:val="003F6C0E"/>
    <w:rsid w:val="00406032"/>
    <w:rsid w:val="004336D1"/>
    <w:rsid w:val="00454C7A"/>
    <w:rsid w:val="00456C4E"/>
    <w:rsid w:val="0047407B"/>
    <w:rsid w:val="00475937"/>
    <w:rsid w:val="00486055"/>
    <w:rsid w:val="004977D6"/>
    <w:rsid w:val="004A6859"/>
    <w:rsid w:val="004B5B01"/>
    <w:rsid w:val="004C6F93"/>
    <w:rsid w:val="004D14D1"/>
    <w:rsid w:val="004F2512"/>
    <w:rsid w:val="004F70BE"/>
    <w:rsid w:val="005070A2"/>
    <w:rsid w:val="00510DC8"/>
    <w:rsid w:val="00525314"/>
    <w:rsid w:val="00563B8B"/>
    <w:rsid w:val="00586FD7"/>
    <w:rsid w:val="00594A2C"/>
    <w:rsid w:val="005A7642"/>
    <w:rsid w:val="005B016F"/>
    <w:rsid w:val="005B4B40"/>
    <w:rsid w:val="005C691B"/>
    <w:rsid w:val="005D1D10"/>
    <w:rsid w:val="005E4780"/>
    <w:rsid w:val="006034D2"/>
    <w:rsid w:val="0061217C"/>
    <w:rsid w:val="006213C0"/>
    <w:rsid w:val="00622615"/>
    <w:rsid w:val="006231D9"/>
    <w:rsid w:val="00635FE4"/>
    <w:rsid w:val="00637A0A"/>
    <w:rsid w:val="00656562"/>
    <w:rsid w:val="006A0D30"/>
    <w:rsid w:val="006C0B35"/>
    <w:rsid w:val="006D352A"/>
    <w:rsid w:val="006D370D"/>
    <w:rsid w:val="006D5371"/>
    <w:rsid w:val="006D7E16"/>
    <w:rsid w:val="006E7A6C"/>
    <w:rsid w:val="00710556"/>
    <w:rsid w:val="00714E77"/>
    <w:rsid w:val="00717833"/>
    <w:rsid w:val="00722275"/>
    <w:rsid w:val="00743C08"/>
    <w:rsid w:val="00747B2B"/>
    <w:rsid w:val="00750903"/>
    <w:rsid w:val="007523E2"/>
    <w:rsid w:val="007559E0"/>
    <w:rsid w:val="00775712"/>
    <w:rsid w:val="0077792F"/>
    <w:rsid w:val="007804FB"/>
    <w:rsid w:val="00786108"/>
    <w:rsid w:val="0078799B"/>
    <w:rsid w:val="007B6300"/>
    <w:rsid w:val="007D001E"/>
    <w:rsid w:val="007D4F0E"/>
    <w:rsid w:val="007E0CA1"/>
    <w:rsid w:val="007E6F9A"/>
    <w:rsid w:val="007E7BE1"/>
    <w:rsid w:val="00800E35"/>
    <w:rsid w:val="00801892"/>
    <w:rsid w:val="008067B4"/>
    <w:rsid w:val="008230E5"/>
    <w:rsid w:val="008273F8"/>
    <w:rsid w:val="00832567"/>
    <w:rsid w:val="00840316"/>
    <w:rsid w:val="0084591F"/>
    <w:rsid w:val="00845F24"/>
    <w:rsid w:val="00851775"/>
    <w:rsid w:val="00855874"/>
    <w:rsid w:val="008561A3"/>
    <w:rsid w:val="00865393"/>
    <w:rsid w:val="00884254"/>
    <w:rsid w:val="008922A1"/>
    <w:rsid w:val="0089549F"/>
    <w:rsid w:val="008A3B92"/>
    <w:rsid w:val="008B01DE"/>
    <w:rsid w:val="008C21E2"/>
    <w:rsid w:val="008C6AB7"/>
    <w:rsid w:val="008C6F05"/>
    <w:rsid w:val="008D3C53"/>
    <w:rsid w:val="008E26C3"/>
    <w:rsid w:val="008E5ABB"/>
    <w:rsid w:val="00903FB4"/>
    <w:rsid w:val="009148D0"/>
    <w:rsid w:val="00923F52"/>
    <w:rsid w:val="00934CAF"/>
    <w:rsid w:val="00937364"/>
    <w:rsid w:val="009511AF"/>
    <w:rsid w:val="0095213E"/>
    <w:rsid w:val="00964433"/>
    <w:rsid w:val="00971252"/>
    <w:rsid w:val="00982973"/>
    <w:rsid w:val="00990F36"/>
    <w:rsid w:val="009928A1"/>
    <w:rsid w:val="009A2FEE"/>
    <w:rsid w:val="009C4D05"/>
    <w:rsid w:val="009F090D"/>
    <w:rsid w:val="00A01D15"/>
    <w:rsid w:val="00A036BA"/>
    <w:rsid w:val="00A06433"/>
    <w:rsid w:val="00A1638B"/>
    <w:rsid w:val="00A3666B"/>
    <w:rsid w:val="00A44D89"/>
    <w:rsid w:val="00A461D5"/>
    <w:rsid w:val="00A46490"/>
    <w:rsid w:val="00A51A04"/>
    <w:rsid w:val="00A524F3"/>
    <w:rsid w:val="00A61C3D"/>
    <w:rsid w:val="00A704D3"/>
    <w:rsid w:val="00A85457"/>
    <w:rsid w:val="00A92A5F"/>
    <w:rsid w:val="00AB74E7"/>
    <w:rsid w:val="00AC56E8"/>
    <w:rsid w:val="00AD5EC8"/>
    <w:rsid w:val="00B009E0"/>
    <w:rsid w:val="00B072F3"/>
    <w:rsid w:val="00B0776B"/>
    <w:rsid w:val="00B10E82"/>
    <w:rsid w:val="00B161AA"/>
    <w:rsid w:val="00B534A6"/>
    <w:rsid w:val="00B65334"/>
    <w:rsid w:val="00B6728F"/>
    <w:rsid w:val="00B71501"/>
    <w:rsid w:val="00B7211D"/>
    <w:rsid w:val="00B734F4"/>
    <w:rsid w:val="00B85914"/>
    <w:rsid w:val="00B86DBA"/>
    <w:rsid w:val="00BA2FD6"/>
    <w:rsid w:val="00BD44CC"/>
    <w:rsid w:val="00BE53C0"/>
    <w:rsid w:val="00BF3E10"/>
    <w:rsid w:val="00BF5744"/>
    <w:rsid w:val="00C000E0"/>
    <w:rsid w:val="00C01028"/>
    <w:rsid w:val="00C03E0C"/>
    <w:rsid w:val="00C071C7"/>
    <w:rsid w:val="00C17E42"/>
    <w:rsid w:val="00C22BA2"/>
    <w:rsid w:val="00C24B76"/>
    <w:rsid w:val="00C24D18"/>
    <w:rsid w:val="00C318C2"/>
    <w:rsid w:val="00C578B7"/>
    <w:rsid w:val="00C67E02"/>
    <w:rsid w:val="00C81E99"/>
    <w:rsid w:val="00C86903"/>
    <w:rsid w:val="00C91D76"/>
    <w:rsid w:val="00CA0840"/>
    <w:rsid w:val="00CA0FEA"/>
    <w:rsid w:val="00CA71B1"/>
    <w:rsid w:val="00CB0203"/>
    <w:rsid w:val="00D005FB"/>
    <w:rsid w:val="00D007C2"/>
    <w:rsid w:val="00D12607"/>
    <w:rsid w:val="00D218AD"/>
    <w:rsid w:val="00D3022E"/>
    <w:rsid w:val="00D346C7"/>
    <w:rsid w:val="00D4404A"/>
    <w:rsid w:val="00D54208"/>
    <w:rsid w:val="00D748DB"/>
    <w:rsid w:val="00D840C4"/>
    <w:rsid w:val="00D91DBD"/>
    <w:rsid w:val="00D973AF"/>
    <w:rsid w:val="00DA0FD6"/>
    <w:rsid w:val="00DB0158"/>
    <w:rsid w:val="00DB0FCB"/>
    <w:rsid w:val="00DC5081"/>
    <w:rsid w:val="00DD0DF5"/>
    <w:rsid w:val="00DE517A"/>
    <w:rsid w:val="00DE5191"/>
    <w:rsid w:val="00DE54C4"/>
    <w:rsid w:val="00E01FC5"/>
    <w:rsid w:val="00E1032F"/>
    <w:rsid w:val="00E1520B"/>
    <w:rsid w:val="00E4706B"/>
    <w:rsid w:val="00E72103"/>
    <w:rsid w:val="00E87173"/>
    <w:rsid w:val="00E94B76"/>
    <w:rsid w:val="00EA7E2C"/>
    <w:rsid w:val="00EC5673"/>
    <w:rsid w:val="00EC59DC"/>
    <w:rsid w:val="00ED74BA"/>
    <w:rsid w:val="00EF03D5"/>
    <w:rsid w:val="00EF2EAE"/>
    <w:rsid w:val="00F0194D"/>
    <w:rsid w:val="00F07AB8"/>
    <w:rsid w:val="00F11EF2"/>
    <w:rsid w:val="00F1533C"/>
    <w:rsid w:val="00F3504C"/>
    <w:rsid w:val="00F36AAC"/>
    <w:rsid w:val="00F66405"/>
    <w:rsid w:val="00F9031A"/>
    <w:rsid w:val="00F92F31"/>
    <w:rsid w:val="00F94293"/>
    <w:rsid w:val="00F95602"/>
    <w:rsid w:val="00FA3B68"/>
    <w:rsid w:val="00FA5987"/>
    <w:rsid w:val="00FB1269"/>
    <w:rsid w:val="00FB74CA"/>
    <w:rsid w:val="00FD57D0"/>
    <w:rsid w:val="00FE329A"/>
    <w:rsid w:val="00FE4112"/>
    <w:rsid w:val="00FE4A19"/>
    <w:rsid w:val="00FF1955"/>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C234"/>
  <w15:docId w15:val="{C049E3B1-9842-47EE-90D5-3426A2D3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E1"/>
    <w:rPr>
      <w:sz w:val="22"/>
      <w:szCs w:val="22"/>
      <w:lang w:bidi="en-US"/>
    </w:rPr>
  </w:style>
  <w:style w:type="paragraph" w:styleId="Heading1">
    <w:name w:val="heading 1"/>
    <w:basedOn w:val="Normal"/>
    <w:next w:val="Normal"/>
    <w:link w:val="Heading1Char"/>
    <w:uiPriority w:val="9"/>
    <w:qFormat/>
    <w:rsid w:val="003D2FE1"/>
    <w:pPr>
      <w:pBdr>
        <w:bottom w:val="single" w:sz="12" w:space="1" w:color="365F91"/>
      </w:pBdr>
      <w:tabs>
        <w:tab w:val="center" w:pos="5400"/>
      </w:tabs>
      <w:spacing w:before="480" w:after="80"/>
      <w:jc w:val="center"/>
      <w:outlineLvl w:val="0"/>
    </w:pPr>
    <w:rPr>
      <w:rFonts w:ascii="Cambria" w:hAnsi="Cambria"/>
      <w:b/>
      <w:bCs/>
      <w:color w:val="984806" w:themeColor="accent6" w:themeShade="80"/>
      <w:sz w:val="32"/>
      <w:szCs w:val="28"/>
    </w:rPr>
  </w:style>
  <w:style w:type="paragraph" w:styleId="Heading2">
    <w:name w:val="heading 2"/>
    <w:basedOn w:val="Normal"/>
    <w:next w:val="Normal"/>
    <w:link w:val="Heading2Char"/>
    <w:uiPriority w:val="9"/>
    <w:unhideWhenUsed/>
    <w:qFormat/>
    <w:rsid w:val="006231D9"/>
    <w:pPr>
      <w:shd w:val="clear" w:color="auto" w:fill="365F91" w:themeFill="accent1" w:themeFillShade="BF"/>
      <w:spacing w:before="240" w:after="240"/>
      <w:outlineLvl w:val="1"/>
    </w:pPr>
    <w:rPr>
      <w:rFonts w:asciiTheme="majorHAnsi" w:hAnsiTheme="majorHAnsi"/>
      <w:b/>
      <w:color w:val="FFFFFF" w:themeColor="background1"/>
      <w:sz w:val="28"/>
      <w:szCs w:val="28"/>
    </w:rPr>
  </w:style>
  <w:style w:type="paragraph" w:styleId="Heading3">
    <w:name w:val="heading 3"/>
    <w:basedOn w:val="Heading2"/>
    <w:next w:val="Normal"/>
    <w:link w:val="Heading3Char"/>
    <w:uiPriority w:val="9"/>
    <w:unhideWhenUsed/>
    <w:qFormat/>
    <w:rsid w:val="004C6F93"/>
    <w:pPr>
      <w:pBdr>
        <w:bottom w:val="single" w:sz="12" w:space="1" w:color="1F497D" w:themeColor="text2"/>
      </w:pBdr>
      <w:shd w:val="clear" w:color="auto" w:fill="FFFFFF" w:themeFill="background1"/>
      <w:outlineLvl w:val="2"/>
    </w:pPr>
    <w:rPr>
      <w:color w:val="1F497D" w:themeColor="text2"/>
    </w:rPr>
  </w:style>
  <w:style w:type="paragraph" w:styleId="Heading4">
    <w:name w:val="heading 4"/>
    <w:basedOn w:val="Normal"/>
    <w:next w:val="Normal"/>
    <w:link w:val="Heading4Char"/>
    <w:uiPriority w:val="9"/>
    <w:unhideWhenUsed/>
    <w:qFormat/>
    <w:rsid w:val="00C03E0C"/>
    <w:pPr>
      <w:pBdr>
        <w:bottom w:val="single" w:sz="6" w:space="1" w:color="4F81BD" w:themeColor="accent1"/>
      </w:pBdr>
      <w:spacing w:before="240" w:after="240"/>
      <w:outlineLvl w:val="3"/>
    </w:pPr>
    <w:rPr>
      <w:rFonts w:asciiTheme="majorHAnsi" w:eastAsiaTheme="minorEastAsia" w:hAnsiTheme="majorHAnsi" w:cstheme="minorBidi"/>
      <w:b/>
      <w:color w:val="1F497D" w:themeColor="text2"/>
      <w:spacing w:val="15"/>
      <w:lang w:bidi="ar-SA"/>
    </w:rPr>
  </w:style>
  <w:style w:type="paragraph" w:styleId="Heading5">
    <w:name w:val="heading 5"/>
    <w:basedOn w:val="Heading7"/>
    <w:next w:val="Normal"/>
    <w:link w:val="Heading5Char"/>
    <w:uiPriority w:val="9"/>
    <w:unhideWhenUsed/>
    <w:qFormat/>
    <w:rsid w:val="003760AC"/>
    <w:pPr>
      <w:pBdr>
        <w:bottom w:val="dotted" w:sz="6" w:space="1" w:color="4F81BD" w:themeColor="accent1"/>
      </w:pBdr>
      <w:spacing w:after="240"/>
      <w:outlineLvl w:val="4"/>
    </w:pPr>
    <w:rPr>
      <w:rFonts w:asciiTheme="majorHAnsi" w:eastAsiaTheme="minorEastAsia" w:hAnsiTheme="majorHAnsi" w:cstheme="minorBidi"/>
      <w:bCs w:val="0"/>
      <w:iCs w:val="0"/>
      <w:color w:val="1F497D" w:themeColor="text2"/>
      <w:spacing w:val="10"/>
      <w:sz w:val="22"/>
      <w:szCs w:val="22"/>
      <w:lang w:bidi="ar-SA"/>
    </w:rPr>
  </w:style>
  <w:style w:type="paragraph" w:styleId="Heading6">
    <w:name w:val="heading 6"/>
    <w:basedOn w:val="Normal"/>
    <w:next w:val="Normal"/>
    <w:link w:val="Heading6Char"/>
    <w:uiPriority w:val="9"/>
    <w:unhideWhenUsed/>
    <w:qFormat/>
    <w:rsid w:val="004C6F93"/>
    <w:pPr>
      <w:outlineLvl w:val="5"/>
    </w:pPr>
    <w:rPr>
      <w:b/>
      <w:i/>
      <w:u w:val="single"/>
    </w:rPr>
  </w:style>
  <w:style w:type="paragraph" w:styleId="Heading7">
    <w:name w:val="heading 7"/>
    <w:basedOn w:val="Heading8"/>
    <w:next w:val="Normal"/>
    <w:link w:val="Heading7Char"/>
    <w:uiPriority w:val="9"/>
    <w:unhideWhenUsed/>
    <w:rsid w:val="002F55BF"/>
    <w:pPr>
      <w:outlineLvl w:val="6"/>
    </w:pPr>
    <w:rPr>
      <w:rFonts w:asciiTheme="minorHAnsi" w:hAnsiTheme="minorHAnsi" w:cstheme="minorHAnsi"/>
      <w:sz w:val="24"/>
      <w:szCs w:val="24"/>
    </w:rPr>
  </w:style>
  <w:style w:type="paragraph" w:styleId="Heading8">
    <w:name w:val="heading 8"/>
    <w:basedOn w:val="Normal"/>
    <w:next w:val="Normal"/>
    <w:link w:val="Heading8Char"/>
    <w:uiPriority w:val="9"/>
    <w:unhideWhenUsed/>
    <w:rsid w:val="009511AF"/>
    <w:pPr>
      <w:spacing w:before="240" w:after="120"/>
      <w:outlineLvl w:val="7"/>
    </w:pPr>
    <w:rPr>
      <w:rFonts w:ascii="Cambria" w:hAnsi="Cambria"/>
      <w:b/>
      <w:bCs/>
      <w:i/>
      <w:iCs/>
      <w:color w:val="9BBB59"/>
      <w:sz w:val="20"/>
      <w:szCs w:val="20"/>
    </w:rPr>
  </w:style>
  <w:style w:type="paragraph" w:styleId="Heading9">
    <w:name w:val="heading 9"/>
    <w:basedOn w:val="Normal"/>
    <w:next w:val="Normal"/>
    <w:link w:val="Heading9Char"/>
    <w:uiPriority w:val="9"/>
    <w:unhideWhenUsed/>
    <w:rsid w:val="005E4780"/>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E1"/>
    <w:rPr>
      <w:rFonts w:ascii="Cambria" w:hAnsi="Cambria"/>
      <w:b/>
      <w:bCs/>
      <w:color w:val="984806" w:themeColor="accent6" w:themeShade="80"/>
      <w:sz w:val="32"/>
      <w:szCs w:val="28"/>
      <w:lang w:bidi="en-US"/>
    </w:rPr>
  </w:style>
  <w:style w:type="character" w:customStyle="1" w:styleId="Heading2Char">
    <w:name w:val="Heading 2 Char"/>
    <w:basedOn w:val="DefaultParagraphFont"/>
    <w:link w:val="Heading2"/>
    <w:uiPriority w:val="9"/>
    <w:rsid w:val="006231D9"/>
    <w:rPr>
      <w:rFonts w:asciiTheme="majorHAnsi" w:hAnsiTheme="majorHAnsi"/>
      <w:b/>
      <w:color w:val="FFFFFF" w:themeColor="background1"/>
      <w:sz w:val="28"/>
      <w:szCs w:val="28"/>
      <w:shd w:val="clear" w:color="auto" w:fill="365F91" w:themeFill="accent1" w:themeFillShade="BF"/>
      <w:lang w:bidi="en-US"/>
    </w:rPr>
  </w:style>
  <w:style w:type="character" w:customStyle="1" w:styleId="Heading3Char">
    <w:name w:val="Heading 3 Char"/>
    <w:basedOn w:val="DefaultParagraphFont"/>
    <w:link w:val="Heading3"/>
    <w:uiPriority w:val="9"/>
    <w:rsid w:val="004C6F93"/>
    <w:rPr>
      <w:rFonts w:asciiTheme="majorHAnsi" w:hAnsiTheme="majorHAnsi"/>
      <w:b/>
      <w:color w:val="1F497D" w:themeColor="text2"/>
      <w:sz w:val="28"/>
      <w:szCs w:val="28"/>
      <w:shd w:val="clear" w:color="auto" w:fill="FFFFFF" w:themeFill="background1"/>
      <w:lang w:bidi="en-US"/>
    </w:rPr>
  </w:style>
  <w:style w:type="character" w:customStyle="1" w:styleId="Heading4Char">
    <w:name w:val="Heading 4 Char"/>
    <w:basedOn w:val="DefaultParagraphFont"/>
    <w:link w:val="Heading4"/>
    <w:uiPriority w:val="9"/>
    <w:rsid w:val="00C03E0C"/>
    <w:rPr>
      <w:rFonts w:asciiTheme="majorHAnsi" w:eastAsiaTheme="minorEastAsia" w:hAnsiTheme="majorHAnsi" w:cstheme="minorBidi"/>
      <w:b/>
      <w:color w:val="1F497D" w:themeColor="text2"/>
      <w:spacing w:val="15"/>
      <w:sz w:val="24"/>
      <w:szCs w:val="24"/>
    </w:rPr>
  </w:style>
  <w:style w:type="character" w:customStyle="1" w:styleId="Heading5Char">
    <w:name w:val="Heading 5 Char"/>
    <w:basedOn w:val="DefaultParagraphFont"/>
    <w:link w:val="Heading5"/>
    <w:uiPriority w:val="9"/>
    <w:rsid w:val="003760AC"/>
    <w:rPr>
      <w:rFonts w:asciiTheme="majorHAnsi" w:eastAsiaTheme="minorEastAsia" w:hAnsiTheme="majorHAnsi" w:cstheme="minorBidi"/>
      <w:b/>
      <w:i/>
      <w:color w:val="1F497D" w:themeColor="text2"/>
      <w:spacing w:val="10"/>
      <w:sz w:val="22"/>
      <w:szCs w:val="22"/>
    </w:rPr>
  </w:style>
  <w:style w:type="character" w:customStyle="1" w:styleId="Heading6Char">
    <w:name w:val="Heading 6 Char"/>
    <w:basedOn w:val="DefaultParagraphFont"/>
    <w:link w:val="Heading6"/>
    <w:uiPriority w:val="9"/>
    <w:rsid w:val="004C6F93"/>
    <w:rPr>
      <w:b/>
      <w:i/>
      <w:sz w:val="24"/>
      <w:szCs w:val="24"/>
      <w:u w:val="single"/>
      <w:lang w:bidi="en-US"/>
    </w:rPr>
  </w:style>
  <w:style w:type="character" w:customStyle="1" w:styleId="Heading7Char">
    <w:name w:val="Heading 7 Char"/>
    <w:basedOn w:val="DefaultParagraphFont"/>
    <w:link w:val="Heading7"/>
    <w:uiPriority w:val="9"/>
    <w:rsid w:val="002F55BF"/>
    <w:rPr>
      <w:rFonts w:asciiTheme="minorHAnsi" w:hAnsiTheme="minorHAnsi" w:cstheme="minorHAnsi"/>
      <w:b/>
      <w:bCs/>
      <w:i/>
      <w:iCs/>
      <w:color w:val="9BBB59"/>
      <w:sz w:val="24"/>
      <w:szCs w:val="24"/>
      <w:lang w:bidi="en-US"/>
    </w:rPr>
  </w:style>
  <w:style w:type="character" w:customStyle="1" w:styleId="Heading8Char">
    <w:name w:val="Heading 8 Char"/>
    <w:basedOn w:val="DefaultParagraphFont"/>
    <w:link w:val="Heading8"/>
    <w:uiPriority w:val="9"/>
    <w:rsid w:val="009511AF"/>
    <w:rPr>
      <w:rFonts w:ascii="Cambria" w:hAnsi="Cambria"/>
      <w:b/>
      <w:bCs/>
      <w:i/>
      <w:iCs/>
      <w:color w:val="9BBB59"/>
      <w:lang w:bidi="en-US"/>
    </w:rPr>
  </w:style>
  <w:style w:type="character" w:customStyle="1" w:styleId="Heading9Char">
    <w:name w:val="Heading 9 Char"/>
    <w:basedOn w:val="DefaultParagraphFont"/>
    <w:link w:val="Heading9"/>
    <w:uiPriority w:val="9"/>
    <w:rsid w:val="005E4780"/>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5E4780"/>
    <w:rPr>
      <w:b/>
      <w:bCs/>
      <w:sz w:val="18"/>
      <w:szCs w:val="18"/>
    </w:rPr>
  </w:style>
  <w:style w:type="paragraph" w:styleId="ListParagraph">
    <w:name w:val="List Paragraph"/>
    <w:basedOn w:val="Normal"/>
    <w:uiPriority w:val="34"/>
    <w:rsid w:val="00364C15"/>
    <w:pPr>
      <w:ind w:left="720"/>
      <w:contextualSpacing/>
    </w:pPr>
  </w:style>
  <w:style w:type="paragraph" w:styleId="Header">
    <w:name w:val="header"/>
    <w:basedOn w:val="Normal"/>
    <w:link w:val="HeaderChar"/>
    <w:uiPriority w:val="99"/>
    <w:unhideWhenUsed/>
    <w:rsid w:val="0019526F"/>
    <w:pPr>
      <w:tabs>
        <w:tab w:val="center" w:pos="4680"/>
        <w:tab w:val="right" w:pos="9360"/>
      </w:tabs>
    </w:pPr>
  </w:style>
  <w:style w:type="character" w:customStyle="1" w:styleId="HeaderChar">
    <w:name w:val="Header Char"/>
    <w:basedOn w:val="DefaultParagraphFont"/>
    <w:link w:val="Header"/>
    <w:uiPriority w:val="99"/>
    <w:rsid w:val="0019526F"/>
    <w:rPr>
      <w:sz w:val="24"/>
      <w:szCs w:val="24"/>
      <w:lang w:bidi="en-US"/>
    </w:rPr>
  </w:style>
  <w:style w:type="paragraph" w:styleId="Footer">
    <w:name w:val="footer"/>
    <w:basedOn w:val="Normal"/>
    <w:link w:val="FooterChar"/>
    <w:uiPriority w:val="99"/>
    <w:unhideWhenUsed/>
    <w:rsid w:val="0019526F"/>
    <w:pPr>
      <w:tabs>
        <w:tab w:val="center" w:pos="4680"/>
        <w:tab w:val="right" w:pos="9360"/>
      </w:tabs>
    </w:pPr>
  </w:style>
  <w:style w:type="character" w:customStyle="1" w:styleId="FooterChar">
    <w:name w:val="Footer Char"/>
    <w:basedOn w:val="DefaultParagraphFont"/>
    <w:link w:val="Footer"/>
    <w:uiPriority w:val="99"/>
    <w:rsid w:val="0019526F"/>
    <w:rPr>
      <w:sz w:val="24"/>
      <w:szCs w:val="24"/>
      <w:lang w:bidi="en-US"/>
    </w:rPr>
  </w:style>
  <w:style w:type="character" w:styleId="Emphasis">
    <w:name w:val="Emphasis"/>
    <w:uiPriority w:val="20"/>
    <w:rsid w:val="009511AF"/>
    <w:rPr>
      <w:i/>
    </w:rPr>
  </w:style>
  <w:style w:type="character" w:styleId="IntenseEmphasis">
    <w:name w:val="Intense Emphasis"/>
    <w:uiPriority w:val="21"/>
    <w:qFormat/>
    <w:rsid w:val="005E4780"/>
    <w:rPr>
      <w:b/>
      <w:bCs/>
      <w:i/>
      <w:iCs/>
      <w:color w:val="4F81BD"/>
      <w:sz w:val="22"/>
      <w:szCs w:val="22"/>
    </w:rPr>
  </w:style>
  <w:style w:type="character" w:styleId="SubtleReference">
    <w:name w:val="Subtle Reference"/>
    <w:uiPriority w:val="31"/>
    <w:rsid w:val="005E4780"/>
    <w:rPr>
      <w:color w:val="auto"/>
      <w:u w:val="single" w:color="9BBB59"/>
    </w:rPr>
  </w:style>
  <w:style w:type="character" w:styleId="IntenseReference">
    <w:name w:val="Intense Reference"/>
    <w:basedOn w:val="DefaultParagraphFont"/>
    <w:uiPriority w:val="32"/>
    <w:qFormat/>
    <w:rsid w:val="005E4780"/>
    <w:rPr>
      <w:b/>
      <w:bCs/>
      <w:color w:val="76923C"/>
      <w:u w:val="single" w:color="9BBB59"/>
    </w:rPr>
  </w:style>
  <w:style w:type="paragraph" w:styleId="TOCHeading">
    <w:name w:val="TOC Heading"/>
    <w:basedOn w:val="Heading1"/>
    <w:next w:val="Normal"/>
    <w:uiPriority w:val="39"/>
    <w:unhideWhenUsed/>
    <w:qFormat/>
    <w:rsid w:val="005E4780"/>
    <w:pPr>
      <w:outlineLvl w:val="9"/>
    </w:pPr>
  </w:style>
  <w:style w:type="paragraph" w:styleId="BalloonText">
    <w:name w:val="Balloon Text"/>
    <w:basedOn w:val="Normal"/>
    <w:link w:val="BalloonTextChar"/>
    <w:uiPriority w:val="99"/>
    <w:semiHidden/>
    <w:unhideWhenUsed/>
    <w:rsid w:val="00F95602"/>
    <w:rPr>
      <w:rFonts w:ascii="Tahoma" w:hAnsi="Tahoma" w:cs="Tahoma"/>
      <w:sz w:val="16"/>
      <w:szCs w:val="16"/>
    </w:rPr>
  </w:style>
  <w:style w:type="character" w:customStyle="1" w:styleId="BalloonTextChar">
    <w:name w:val="Balloon Text Char"/>
    <w:basedOn w:val="DefaultParagraphFont"/>
    <w:link w:val="BalloonText"/>
    <w:uiPriority w:val="99"/>
    <w:semiHidden/>
    <w:rsid w:val="00F95602"/>
    <w:rPr>
      <w:rFonts w:ascii="Tahoma" w:hAnsi="Tahoma" w:cs="Tahoma"/>
      <w:sz w:val="16"/>
      <w:szCs w:val="16"/>
    </w:rPr>
  </w:style>
  <w:style w:type="character" w:styleId="Hyperlink">
    <w:name w:val="Hyperlink"/>
    <w:basedOn w:val="DefaultParagraphFont"/>
    <w:uiPriority w:val="99"/>
    <w:unhideWhenUsed/>
    <w:rsid w:val="00F92F31"/>
    <w:rPr>
      <w:color w:val="0000FF"/>
      <w:u w:val="single"/>
    </w:rPr>
  </w:style>
  <w:style w:type="character" w:styleId="FollowedHyperlink">
    <w:name w:val="FollowedHyperlink"/>
    <w:basedOn w:val="DefaultParagraphFont"/>
    <w:uiPriority w:val="99"/>
    <w:semiHidden/>
    <w:unhideWhenUsed/>
    <w:rsid w:val="00B71501"/>
    <w:rPr>
      <w:color w:val="800080"/>
      <w:u w:val="single"/>
    </w:rPr>
  </w:style>
  <w:style w:type="paragraph" w:styleId="EndnoteText">
    <w:name w:val="endnote text"/>
    <w:basedOn w:val="Normal"/>
    <w:link w:val="EndnoteTextChar"/>
    <w:uiPriority w:val="99"/>
    <w:semiHidden/>
    <w:unhideWhenUsed/>
    <w:rsid w:val="00014395"/>
    <w:rPr>
      <w:sz w:val="20"/>
      <w:szCs w:val="20"/>
    </w:rPr>
  </w:style>
  <w:style w:type="character" w:customStyle="1" w:styleId="EndnoteTextChar">
    <w:name w:val="Endnote Text Char"/>
    <w:basedOn w:val="DefaultParagraphFont"/>
    <w:link w:val="EndnoteText"/>
    <w:uiPriority w:val="99"/>
    <w:semiHidden/>
    <w:rsid w:val="00014395"/>
    <w:rPr>
      <w:sz w:val="20"/>
      <w:szCs w:val="20"/>
    </w:rPr>
  </w:style>
  <w:style w:type="character" w:styleId="EndnoteReference">
    <w:name w:val="endnote reference"/>
    <w:basedOn w:val="DefaultParagraphFont"/>
    <w:uiPriority w:val="99"/>
    <w:semiHidden/>
    <w:unhideWhenUsed/>
    <w:rsid w:val="00014395"/>
    <w:rPr>
      <w:vertAlign w:val="superscript"/>
    </w:rPr>
  </w:style>
  <w:style w:type="paragraph" w:styleId="FootnoteText">
    <w:name w:val="footnote text"/>
    <w:basedOn w:val="Normal"/>
    <w:link w:val="FootnoteTextChar"/>
    <w:uiPriority w:val="99"/>
    <w:semiHidden/>
    <w:unhideWhenUsed/>
    <w:rsid w:val="00014395"/>
    <w:rPr>
      <w:sz w:val="20"/>
      <w:szCs w:val="20"/>
    </w:rPr>
  </w:style>
  <w:style w:type="character" w:customStyle="1" w:styleId="FootnoteTextChar">
    <w:name w:val="Footnote Text Char"/>
    <w:basedOn w:val="DefaultParagraphFont"/>
    <w:link w:val="FootnoteText"/>
    <w:uiPriority w:val="99"/>
    <w:semiHidden/>
    <w:rsid w:val="00014395"/>
    <w:rPr>
      <w:sz w:val="20"/>
      <w:szCs w:val="20"/>
    </w:rPr>
  </w:style>
  <w:style w:type="character" w:styleId="FootnoteReference">
    <w:name w:val="footnote reference"/>
    <w:basedOn w:val="DefaultParagraphFont"/>
    <w:uiPriority w:val="99"/>
    <w:semiHidden/>
    <w:unhideWhenUsed/>
    <w:rsid w:val="00014395"/>
    <w:rPr>
      <w:vertAlign w:val="superscript"/>
    </w:rPr>
  </w:style>
  <w:style w:type="table" w:styleId="TableGrid">
    <w:name w:val="Table Grid"/>
    <w:basedOn w:val="TableNormal"/>
    <w:uiPriority w:val="59"/>
    <w:rsid w:val="00EF03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basedOn w:val="TableNormal"/>
    <w:uiPriority w:val="67"/>
    <w:rsid w:val="0019489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NormalWeb">
    <w:name w:val="Normal (Web)"/>
    <w:basedOn w:val="Normal"/>
    <w:uiPriority w:val="99"/>
    <w:semiHidden/>
    <w:unhideWhenUsed/>
    <w:rsid w:val="00923F52"/>
    <w:pPr>
      <w:spacing w:after="15"/>
    </w:pPr>
    <w:rPr>
      <w:rFonts w:ascii="Times New Roman" w:hAnsi="Times New Roman"/>
      <w:lang w:bidi="ar-SA"/>
    </w:rPr>
  </w:style>
  <w:style w:type="paragraph" w:customStyle="1" w:styleId="Checkbox">
    <w:name w:val="Checkbox"/>
    <w:basedOn w:val="Normal"/>
    <w:link w:val="CheckboxChar"/>
    <w:qFormat/>
    <w:rsid w:val="00AD5EC8"/>
    <w:pPr>
      <w:numPr>
        <w:numId w:val="1"/>
      </w:numPr>
      <w:spacing w:after="120"/>
      <w:ind w:left="360"/>
    </w:pPr>
    <w:rPr>
      <w:rFonts w:asciiTheme="minorHAnsi" w:hAnsiTheme="minorHAnsi"/>
    </w:rPr>
  </w:style>
  <w:style w:type="character" w:styleId="PlaceholderText">
    <w:name w:val="Placeholder Text"/>
    <w:basedOn w:val="DefaultParagraphFont"/>
    <w:uiPriority w:val="99"/>
    <w:semiHidden/>
    <w:rsid w:val="00C578B7"/>
    <w:rPr>
      <w:color w:val="808080"/>
    </w:rPr>
  </w:style>
  <w:style w:type="character" w:customStyle="1" w:styleId="CheckboxChar">
    <w:name w:val="Checkbox Char"/>
    <w:basedOn w:val="DefaultParagraphFont"/>
    <w:link w:val="Checkbox"/>
    <w:rsid w:val="00AD5EC8"/>
    <w:rPr>
      <w:rFonts w:asciiTheme="minorHAnsi" w:hAnsiTheme="minorHAnsi"/>
      <w:sz w:val="24"/>
      <w:szCs w:val="24"/>
      <w:lang w:bidi="en-US"/>
    </w:rPr>
  </w:style>
  <w:style w:type="paragraph" w:customStyle="1" w:styleId="ArrowOpen">
    <w:name w:val="Arrow Open"/>
    <w:basedOn w:val="Normal"/>
    <w:link w:val="ArrowOpenChar"/>
    <w:qFormat/>
    <w:rsid w:val="00AD5EC8"/>
    <w:pPr>
      <w:numPr>
        <w:numId w:val="2"/>
      </w:numPr>
      <w:contextualSpacing/>
    </w:pPr>
    <w:rPr>
      <w:rFonts w:asciiTheme="minorHAnsi" w:hAnsiTheme="minorHAnsi"/>
    </w:rPr>
  </w:style>
  <w:style w:type="paragraph" w:customStyle="1" w:styleId="ArrowClosed">
    <w:name w:val="Arrow Closed"/>
    <w:basedOn w:val="Normal"/>
    <w:link w:val="ArrowClosedChar"/>
    <w:qFormat/>
    <w:rsid w:val="00AD5EC8"/>
    <w:pPr>
      <w:numPr>
        <w:numId w:val="3"/>
      </w:numPr>
      <w:contextualSpacing/>
    </w:pPr>
    <w:rPr>
      <w:rFonts w:asciiTheme="minorHAnsi" w:hAnsiTheme="minorHAnsi"/>
    </w:rPr>
  </w:style>
  <w:style w:type="character" w:customStyle="1" w:styleId="ArrowOpenChar">
    <w:name w:val="Arrow Open Char"/>
    <w:basedOn w:val="DefaultParagraphFont"/>
    <w:link w:val="ArrowOpen"/>
    <w:rsid w:val="00AD5EC8"/>
    <w:rPr>
      <w:rFonts w:asciiTheme="minorHAnsi" w:hAnsiTheme="minorHAnsi"/>
      <w:sz w:val="24"/>
      <w:szCs w:val="24"/>
      <w:lang w:bidi="en-US"/>
    </w:rPr>
  </w:style>
  <w:style w:type="paragraph" w:customStyle="1" w:styleId="Diamond">
    <w:name w:val="Diamond"/>
    <w:basedOn w:val="Normal"/>
    <w:link w:val="DiamondChar"/>
    <w:qFormat/>
    <w:rsid w:val="00AD5EC8"/>
    <w:pPr>
      <w:numPr>
        <w:numId w:val="4"/>
      </w:numPr>
      <w:contextualSpacing/>
    </w:pPr>
    <w:rPr>
      <w:rFonts w:asciiTheme="minorHAnsi" w:hAnsiTheme="minorHAnsi"/>
    </w:rPr>
  </w:style>
  <w:style w:type="character" w:customStyle="1" w:styleId="ArrowClosedChar">
    <w:name w:val="Arrow Closed Char"/>
    <w:basedOn w:val="DefaultParagraphFont"/>
    <w:link w:val="ArrowClosed"/>
    <w:rsid w:val="00AD5EC8"/>
    <w:rPr>
      <w:rFonts w:asciiTheme="minorHAnsi" w:hAnsiTheme="minorHAnsi"/>
      <w:sz w:val="24"/>
      <w:szCs w:val="24"/>
      <w:lang w:bidi="en-US"/>
    </w:rPr>
  </w:style>
  <w:style w:type="character" w:customStyle="1" w:styleId="DiamondChar">
    <w:name w:val="Diamond Char"/>
    <w:basedOn w:val="DefaultParagraphFont"/>
    <w:link w:val="Diamond"/>
    <w:rsid w:val="00AD5EC8"/>
    <w:rPr>
      <w:rFonts w:asciiTheme="minorHAnsi" w:hAnsiTheme="minorHAnsi"/>
      <w:sz w:val="24"/>
      <w:szCs w:val="24"/>
      <w:lang w:bidi="en-US"/>
    </w:rPr>
  </w:style>
  <w:style w:type="paragraph" w:customStyle="1" w:styleId="Check">
    <w:name w:val="Check"/>
    <w:basedOn w:val="Normal"/>
    <w:link w:val="CheckChar"/>
    <w:qFormat/>
    <w:rsid w:val="00AD5EC8"/>
    <w:pPr>
      <w:numPr>
        <w:numId w:val="5"/>
      </w:numPr>
      <w:contextualSpacing/>
    </w:pPr>
  </w:style>
  <w:style w:type="paragraph" w:customStyle="1" w:styleId="Checkbx-clsd">
    <w:name w:val="Checkbx-clsd"/>
    <w:basedOn w:val="Normal"/>
    <w:link w:val="Checkbx-clsdChar"/>
    <w:qFormat/>
    <w:rsid w:val="00AD5EC8"/>
    <w:pPr>
      <w:numPr>
        <w:numId w:val="6"/>
      </w:numPr>
      <w:contextualSpacing/>
    </w:pPr>
  </w:style>
  <w:style w:type="character" w:customStyle="1" w:styleId="CheckChar">
    <w:name w:val="Check Char"/>
    <w:basedOn w:val="DefaultParagraphFont"/>
    <w:link w:val="Check"/>
    <w:rsid w:val="00AD5EC8"/>
    <w:rPr>
      <w:sz w:val="24"/>
      <w:szCs w:val="24"/>
      <w:lang w:bidi="en-US"/>
    </w:rPr>
  </w:style>
  <w:style w:type="character" w:customStyle="1" w:styleId="Checkbx-clsdChar">
    <w:name w:val="Checkbx-clsd Char"/>
    <w:basedOn w:val="DefaultParagraphFont"/>
    <w:link w:val="Checkbx-clsd"/>
    <w:rsid w:val="00AD5EC8"/>
    <w:rPr>
      <w:sz w:val="24"/>
      <w:szCs w:val="24"/>
      <w:lang w:bidi="en-US"/>
    </w:rPr>
  </w:style>
  <w:style w:type="character" w:styleId="HTMLKeyboard">
    <w:name w:val="HTML Keyboard"/>
    <w:basedOn w:val="DefaultParagraphFont"/>
    <w:uiPriority w:val="99"/>
    <w:semiHidden/>
    <w:unhideWhenUsed/>
    <w:rsid w:val="00E87173"/>
    <w:rPr>
      <w:rFonts w:ascii="Courier New" w:eastAsia="Times New Roman" w:hAnsi="Courier New" w:cs="Courier New"/>
      <w:sz w:val="20"/>
      <w:szCs w:val="20"/>
    </w:rPr>
  </w:style>
  <w:style w:type="paragraph" w:customStyle="1" w:styleId="Emphasis2">
    <w:name w:val="Emphasis2"/>
    <w:basedOn w:val="Normal"/>
    <w:qFormat/>
    <w:rsid w:val="009511AF"/>
    <w:rPr>
      <w:i/>
      <w:color w:val="808080" w:themeColor="background1" w:themeShade="80"/>
    </w:rPr>
  </w:style>
  <w:style w:type="paragraph" w:customStyle="1" w:styleId="Head">
    <w:name w:val="Head"/>
    <w:basedOn w:val="Heading1"/>
    <w:link w:val="HeadChar"/>
    <w:rsid w:val="00AC56E8"/>
    <w:pPr>
      <w:pBdr>
        <w:bottom w:val="none" w:sz="0" w:space="0" w:color="auto"/>
      </w:pBdr>
      <w:shd w:val="clear" w:color="auto" w:fill="365F91" w:themeFill="accent1" w:themeFillShade="BF"/>
      <w:tabs>
        <w:tab w:val="clear" w:pos="5400"/>
      </w:tabs>
      <w:spacing w:before="240" w:after="120" w:line="360" w:lineRule="auto"/>
    </w:pPr>
    <w:rPr>
      <w:rFonts w:asciiTheme="majorHAnsi" w:hAnsiTheme="majorHAnsi"/>
      <w:bCs w:val="0"/>
      <w:color w:val="E36C0A" w:themeColor="accent6" w:themeShade="BF"/>
      <w:sz w:val="28"/>
    </w:rPr>
  </w:style>
  <w:style w:type="character" w:customStyle="1" w:styleId="HeadChar">
    <w:name w:val="Head Char"/>
    <w:basedOn w:val="Heading1Char"/>
    <w:link w:val="Head"/>
    <w:rsid w:val="00AC56E8"/>
    <w:rPr>
      <w:rFonts w:asciiTheme="majorHAnsi" w:hAnsiTheme="majorHAnsi"/>
      <w:b/>
      <w:bCs w:val="0"/>
      <w:color w:val="E36C0A" w:themeColor="accent6" w:themeShade="BF"/>
      <w:sz w:val="28"/>
      <w:szCs w:val="28"/>
      <w:shd w:val="clear" w:color="auto" w:fill="365F91" w:themeFill="accent1" w:themeFillShade="BF"/>
      <w:lang w:bidi="en-US"/>
    </w:rPr>
  </w:style>
  <w:style w:type="character" w:styleId="SubtleEmphasis">
    <w:name w:val="Subtle Emphasis"/>
    <w:basedOn w:val="DefaultParagraphFont"/>
    <w:uiPriority w:val="19"/>
    <w:rsid w:val="00085593"/>
    <w:rPr>
      <w:i/>
      <w:iCs/>
      <w:color w:val="808080" w:themeColor="text1" w:themeTint="7F"/>
    </w:rPr>
  </w:style>
  <w:style w:type="paragraph" w:styleId="NoSpacing">
    <w:name w:val="No Spacing"/>
    <w:link w:val="NoSpacingChar"/>
    <w:uiPriority w:val="1"/>
    <w:qFormat/>
    <w:rsid w:val="00C03E0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03E0C"/>
    <w:rPr>
      <w:rFonts w:asciiTheme="minorHAnsi" w:eastAsiaTheme="minorEastAsia" w:hAnsiTheme="minorHAnsi" w:cstheme="minorBidi"/>
      <w:sz w:val="22"/>
      <w:szCs w:val="22"/>
    </w:rPr>
  </w:style>
  <w:style w:type="paragraph" w:styleId="TOC1">
    <w:name w:val="toc 1"/>
    <w:basedOn w:val="Normal"/>
    <w:next w:val="Normal"/>
    <w:autoRedefine/>
    <w:uiPriority w:val="39"/>
    <w:unhideWhenUsed/>
    <w:rsid w:val="004C6F9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C6F93"/>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4C6F9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12A4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12A4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12A4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12A4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12A4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12A49"/>
    <w:pPr>
      <w:ind w:left="1920"/>
    </w:pPr>
    <w:rPr>
      <w:rFonts w:asciiTheme="minorHAnsi" w:hAnsiTheme="minorHAnsi" w:cstheme="minorHAnsi"/>
      <w:sz w:val="20"/>
      <w:szCs w:val="20"/>
    </w:rPr>
  </w:style>
  <w:style w:type="paragraph" w:customStyle="1" w:styleId="RG-Checklist">
    <w:name w:val="_RG-Checklist"/>
    <w:basedOn w:val="Normal"/>
    <w:link w:val="RG-ChecklistChar"/>
    <w:rsid w:val="008A3B92"/>
  </w:style>
  <w:style w:type="paragraph" w:customStyle="1" w:styleId="rg0">
    <w:name w:val="_rg"/>
    <w:basedOn w:val="Checkbox"/>
    <w:link w:val="rgChar"/>
    <w:rsid w:val="008A3B92"/>
    <w:pPr>
      <w:spacing w:after="0"/>
    </w:pPr>
  </w:style>
  <w:style w:type="character" w:customStyle="1" w:styleId="RG-ChecklistChar">
    <w:name w:val="_RG-Checklist Char"/>
    <w:basedOn w:val="DefaultParagraphFont"/>
    <w:link w:val="RG-Checklist"/>
    <w:rsid w:val="008A3B92"/>
    <w:rPr>
      <w:sz w:val="22"/>
      <w:szCs w:val="22"/>
      <w:lang w:bidi="en-US"/>
    </w:rPr>
  </w:style>
  <w:style w:type="paragraph" w:customStyle="1" w:styleId="Style1">
    <w:name w:val="Style1"/>
    <w:link w:val="Style1Char"/>
    <w:rsid w:val="008A3B92"/>
    <w:pPr>
      <w:numPr>
        <w:ilvl w:val="2"/>
        <w:numId w:val="1"/>
      </w:numPr>
      <w:ind w:left="1080"/>
    </w:pPr>
    <w:rPr>
      <w:rFonts w:asciiTheme="minorHAnsi" w:hAnsiTheme="minorHAnsi"/>
      <w:sz w:val="24"/>
      <w:szCs w:val="24"/>
      <w:lang w:bidi="en-US"/>
    </w:rPr>
  </w:style>
  <w:style w:type="character" w:customStyle="1" w:styleId="rgChar">
    <w:name w:val="_rg Char"/>
    <w:basedOn w:val="CheckboxChar"/>
    <w:link w:val="rg0"/>
    <w:rsid w:val="008A3B92"/>
    <w:rPr>
      <w:rFonts w:asciiTheme="minorHAnsi" w:hAnsiTheme="minorHAnsi"/>
      <w:sz w:val="24"/>
      <w:szCs w:val="24"/>
      <w:lang w:bidi="en-US"/>
    </w:rPr>
  </w:style>
  <w:style w:type="paragraph" w:customStyle="1" w:styleId="Style2">
    <w:name w:val="Style2"/>
    <w:basedOn w:val="rg0"/>
    <w:link w:val="Style2Char"/>
    <w:rsid w:val="008A3B92"/>
  </w:style>
  <w:style w:type="character" w:customStyle="1" w:styleId="Style1Char">
    <w:name w:val="Style1 Char"/>
    <w:basedOn w:val="rgChar"/>
    <w:link w:val="Style1"/>
    <w:rsid w:val="008A3B92"/>
    <w:rPr>
      <w:rFonts w:asciiTheme="minorHAnsi" w:hAnsiTheme="minorHAnsi"/>
      <w:sz w:val="24"/>
      <w:szCs w:val="24"/>
      <w:lang w:bidi="en-US"/>
    </w:rPr>
  </w:style>
  <w:style w:type="numbering" w:customStyle="1" w:styleId="RG">
    <w:name w:val="_RG"/>
    <w:uiPriority w:val="99"/>
    <w:rsid w:val="008561A3"/>
    <w:pPr>
      <w:numPr>
        <w:numId w:val="8"/>
      </w:numPr>
    </w:pPr>
  </w:style>
  <w:style w:type="character" w:customStyle="1" w:styleId="Style2Char">
    <w:name w:val="Style2 Char"/>
    <w:basedOn w:val="rgChar"/>
    <w:link w:val="Style2"/>
    <w:rsid w:val="008A3B92"/>
    <w:rPr>
      <w:rFonts w:asciiTheme="minorHAnsi" w:hAnsiTheme="minorHAnsi"/>
      <w:sz w:val="24"/>
      <w:szCs w:val="24"/>
      <w:lang w:bidi="en-US"/>
    </w:rPr>
  </w:style>
  <w:style w:type="paragraph" w:customStyle="1" w:styleId="RG3">
    <w:name w:val="_RG3"/>
    <w:basedOn w:val="Style1"/>
    <w:link w:val="RG3Char"/>
    <w:qFormat/>
    <w:rsid w:val="003D2FE1"/>
    <w:pPr>
      <w:numPr>
        <w:ilvl w:val="0"/>
        <w:numId w:val="10"/>
      </w:numPr>
    </w:pPr>
    <w:rPr>
      <w:sz w:val="22"/>
      <w:szCs w:val="22"/>
    </w:rPr>
  </w:style>
  <w:style w:type="character" w:customStyle="1" w:styleId="RG3Char">
    <w:name w:val="_RG3 Char"/>
    <w:basedOn w:val="Style1Char"/>
    <w:link w:val="RG3"/>
    <w:rsid w:val="003D2FE1"/>
    <w:rPr>
      <w:rFonts w:asciiTheme="minorHAnsi" w:hAnsiTheme="minorHAnsi"/>
      <w:sz w:val="22"/>
      <w:szCs w:val="22"/>
      <w:lang w:bidi="en-US"/>
    </w:rPr>
  </w:style>
  <w:style w:type="character" w:styleId="UnresolvedMention">
    <w:name w:val="Unresolved Mention"/>
    <w:basedOn w:val="DefaultParagraphFont"/>
    <w:uiPriority w:val="99"/>
    <w:semiHidden/>
    <w:unhideWhenUsed/>
    <w:rsid w:val="00DC5081"/>
    <w:rPr>
      <w:color w:val="605E5C"/>
      <w:shd w:val="clear" w:color="auto" w:fill="E1DFDD"/>
    </w:rPr>
  </w:style>
  <w:style w:type="paragraph" w:styleId="HTMLPreformatted">
    <w:name w:val="HTML Preformatted"/>
    <w:basedOn w:val="Normal"/>
    <w:link w:val="HTMLPreformattedChar"/>
    <w:uiPriority w:val="99"/>
    <w:semiHidden/>
    <w:unhideWhenUsed/>
    <w:rsid w:val="00C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22BA2"/>
    <w:rPr>
      <w:rFonts w:ascii="Courier New" w:hAnsi="Courier New" w:cs="Courier New"/>
    </w:rPr>
  </w:style>
  <w:style w:type="character" w:customStyle="1" w:styleId="pl-c1">
    <w:name w:val="pl-c1"/>
    <w:basedOn w:val="DefaultParagraphFont"/>
    <w:rsid w:val="00C22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38137">
      <w:bodyDiv w:val="1"/>
      <w:marLeft w:val="0"/>
      <w:marRight w:val="0"/>
      <w:marTop w:val="0"/>
      <w:marBottom w:val="0"/>
      <w:divBdr>
        <w:top w:val="none" w:sz="0" w:space="0" w:color="auto"/>
        <w:left w:val="none" w:sz="0" w:space="0" w:color="auto"/>
        <w:bottom w:val="none" w:sz="0" w:space="0" w:color="auto"/>
        <w:right w:val="none" w:sz="0" w:space="0" w:color="auto"/>
      </w:divBdr>
    </w:div>
    <w:div w:id="744455138">
      <w:bodyDiv w:val="1"/>
      <w:marLeft w:val="0"/>
      <w:marRight w:val="0"/>
      <w:marTop w:val="0"/>
      <w:marBottom w:val="0"/>
      <w:divBdr>
        <w:top w:val="none" w:sz="0" w:space="0" w:color="auto"/>
        <w:left w:val="none" w:sz="0" w:space="0" w:color="auto"/>
        <w:bottom w:val="none" w:sz="0" w:space="0" w:color="auto"/>
        <w:right w:val="none" w:sz="0" w:space="0" w:color="auto"/>
      </w:divBdr>
    </w:div>
    <w:div w:id="1187598369">
      <w:bodyDiv w:val="1"/>
      <w:marLeft w:val="0"/>
      <w:marRight w:val="0"/>
      <w:marTop w:val="0"/>
      <w:marBottom w:val="0"/>
      <w:divBdr>
        <w:top w:val="none" w:sz="0" w:space="0" w:color="auto"/>
        <w:left w:val="none" w:sz="0" w:space="0" w:color="auto"/>
        <w:bottom w:val="none" w:sz="0" w:space="0" w:color="auto"/>
        <w:right w:val="none" w:sz="0" w:space="0" w:color="auto"/>
      </w:divBdr>
    </w:div>
    <w:div w:id="1269386128">
      <w:bodyDiv w:val="1"/>
      <w:marLeft w:val="0"/>
      <w:marRight w:val="0"/>
      <w:marTop w:val="0"/>
      <w:marBottom w:val="0"/>
      <w:divBdr>
        <w:top w:val="none" w:sz="0" w:space="0" w:color="auto"/>
        <w:left w:val="none" w:sz="0" w:space="0" w:color="auto"/>
        <w:bottom w:val="none" w:sz="0" w:space="0" w:color="auto"/>
        <w:right w:val="none" w:sz="0" w:space="0" w:color="auto"/>
      </w:divBdr>
    </w:div>
    <w:div w:id="1850371269">
      <w:bodyDiv w:val="1"/>
      <w:marLeft w:val="0"/>
      <w:marRight w:val="0"/>
      <w:marTop w:val="0"/>
      <w:marBottom w:val="0"/>
      <w:divBdr>
        <w:top w:val="none" w:sz="0" w:space="0" w:color="auto"/>
        <w:left w:val="none" w:sz="0" w:space="0" w:color="auto"/>
        <w:bottom w:val="none" w:sz="0" w:space="0" w:color="auto"/>
        <w:right w:val="none" w:sz="0" w:space="0" w:color="auto"/>
      </w:divBdr>
    </w:div>
    <w:div w:id="209913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unki/munki/wiki/Makecatalogs" TargetMode="External"/><Relationship Id="rId18" Type="http://schemas.openxmlformats.org/officeDocument/2006/relationships/hyperlink" Target="https://github.com/munki/munki/wiki/makepkginfo" TargetMode="External"/><Relationship Id="rId26" Type="http://schemas.openxmlformats.org/officeDocument/2006/relationships/hyperlink" Target="http://localhost/munki_repo/catalogs/testing" TargetMode="External"/><Relationship Id="rId3" Type="http://schemas.openxmlformats.org/officeDocument/2006/relationships/styles" Target="styles.xml"/><Relationship Id="rId21" Type="http://schemas.openxmlformats.org/officeDocument/2006/relationships/hyperlink" Target="https://github.com/munki/munki/wiki/managedsoftwareupda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unki/munki/wiki/Pkginfo-Files" TargetMode="External"/><Relationship Id="rId17" Type="http://schemas.openxmlformats.org/officeDocument/2006/relationships/hyperlink" Target="https://github.com/munki/munki/wiki/munkiimport" TargetMode="External"/><Relationship Id="rId25" Type="http://schemas.openxmlformats.org/officeDocument/2006/relationships/hyperlink" Target="http://www.mozilla.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munki/munki/releases" TargetMode="External"/><Relationship Id="rId20" Type="http://schemas.openxmlformats.org/officeDocument/2006/relationships/hyperlink" Target="https://github.com/munki/munki/wiki/manifestutil" TargetMode="External"/><Relationship Id="rId29" Type="http://schemas.openxmlformats.org/officeDocument/2006/relationships/hyperlink" Target="https://github.com/munki/munki/wiki/Removing-Mun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ki/munki/wiki/More-Links-And-Tools" TargetMode="External"/><Relationship Id="rId24" Type="http://schemas.openxmlformats.org/officeDocument/2006/relationships/hyperlink" Target="https://github.com/munki/munki/releases/lates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unki/munki/wiki/Pkginfo-Files" TargetMode="External"/><Relationship Id="rId23" Type="http://schemas.openxmlformats.org/officeDocument/2006/relationships/hyperlink" Target="https://github.com/munki/munki/releases" TargetMode="External"/><Relationship Id="rId28" Type="http://schemas.openxmlformats.org/officeDocument/2006/relationships/hyperlink" Target="http://localhost/munki_repo" TargetMode="External"/><Relationship Id="rId10" Type="http://schemas.openxmlformats.org/officeDocument/2006/relationships/hyperlink" Target="https://munkibuilds.org/" TargetMode="External"/><Relationship Id="rId19" Type="http://schemas.openxmlformats.org/officeDocument/2006/relationships/hyperlink" Target="https://github.com/munki/munki/wiki/Makecatalog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unki/munki/releases" TargetMode="External"/><Relationship Id="rId14" Type="http://schemas.openxmlformats.org/officeDocument/2006/relationships/hyperlink" Target="https://github.com/munki/munki/wiki/Pkginfo-Files" TargetMode="External"/><Relationship Id="rId22" Type="http://schemas.openxmlformats.org/officeDocument/2006/relationships/hyperlink" Target="https://github.com/munki/munki/wiki/Demonstration-Setup" TargetMode="External"/><Relationship Id="rId27" Type="http://schemas.openxmlformats.org/officeDocument/2006/relationships/hyperlink" Target="http://localhost/munki_repo"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munki.org/mun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garland\Documents\Templates\Doc-Template-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3C38E-7DA2-406C-A699-98856EF0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Doc-Template-011.dotx</Template>
  <TotalTime>166</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rgarland</dc:creator>
  <cp:lastModifiedBy>Randy Garland</cp:lastModifiedBy>
  <cp:revision>3</cp:revision>
  <cp:lastPrinted>2007-08-01T03:23:00Z</cp:lastPrinted>
  <dcterms:created xsi:type="dcterms:W3CDTF">2022-10-24T07:00:00Z</dcterms:created>
  <dcterms:modified xsi:type="dcterms:W3CDTF">2022-10-24T12:55:00Z</dcterms:modified>
</cp:coreProperties>
</file>